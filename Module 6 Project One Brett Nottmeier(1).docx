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08947388" w:rsidR="00E614DD" w:rsidRDefault="00C83A8C">
      <w:pPr>
        <w:pStyle w:val="NoSpacing"/>
      </w:pPr>
      <w:r>
        <w:t>Charles Griffith</w:t>
      </w:r>
    </w:p>
    <w:p w14:paraId="455067DA" w14:textId="25DF669B" w:rsidR="00E614DD" w:rsidRDefault="008A0F4D">
      <w:pPr>
        <w:pStyle w:val="NoSpacing"/>
      </w:pPr>
      <w:r>
        <w:t>CS-</w:t>
      </w:r>
      <w:r w:rsidR="00C83A8C">
        <w:t>300</w:t>
      </w:r>
    </w:p>
    <w:p w14:paraId="38ACEC24" w14:textId="39F9ABB7" w:rsidR="00E614DD" w:rsidRDefault="00C53FA8">
      <w:pPr>
        <w:pStyle w:val="NoSpacing"/>
      </w:pPr>
      <w:r>
        <w:t>0</w:t>
      </w:r>
      <w:r w:rsidR="002475F1">
        <w:t>4</w:t>
      </w:r>
      <w:r w:rsidR="008A0F4D">
        <w:t>/</w:t>
      </w:r>
      <w:r w:rsidR="00C83A8C">
        <w:t>1</w:t>
      </w:r>
      <w:r w:rsidR="002475F1">
        <w:t>1</w:t>
      </w:r>
      <w:r w:rsidR="009A10B1">
        <w:t>/</w:t>
      </w:r>
      <w:r w:rsidR="008A0F4D">
        <w:t>202</w:t>
      </w:r>
      <w:r>
        <w:t>4</w:t>
      </w:r>
    </w:p>
    <w:p w14:paraId="01BBE6C9" w14:textId="2DABB260"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462388">
        <w:rPr>
          <w:rFonts w:ascii="Times New Roman" w:eastAsia="Times New Roman" w:hAnsi="Times New Roman" w:cs="Times New Roman"/>
          <w:lang w:eastAsia="en-US"/>
        </w:rPr>
        <w:t>6</w:t>
      </w:r>
      <w:r w:rsidR="003234E2">
        <w:rPr>
          <w:rFonts w:ascii="Times New Roman" w:eastAsia="Times New Roman" w:hAnsi="Times New Roman" w:cs="Times New Roman"/>
          <w:lang w:eastAsia="en-US"/>
        </w:rPr>
        <w:t xml:space="preserve"> </w:t>
      </w:r>
      <w:r w:rsidR="00462388">
        <w:rPr>
          <w:rFonts w:ascii="Times New Roman" w:eastAsia="Times New Roman" w:hAnsi="Times New Roman" w:cs="Times New Roman"/>
          <w:lang w:eastAsia="en-US"/>
        </w:rPr>
        <w:t>Project One</w:t>
      </w:r>
    </w:p>
    <w:p w14:paraId="037CBDA6" w14:textId="6B85BA96" w:rsidR="006F491F" w:rsidRDefault="002475F1" w:rsidP="00F05BAF">
      <w:pPr>
        <w:ind w:firstLine="0"/>
        <w:rPr>
          <w:b/>
          <w:bCs/>
        </w:rPr>
      </w:pPr>
      <w:r>
        <w:rPr>
          <w:b/>
          <w:bCs/>
        </w:rPr>
        <w:t>Vector Pseudo Code:</w:t>
      </w:r>
    </w:p>
    <w:p w14:paraId="0A46619F" w14:textId="3FB62B11" w:rsidR="002475F1" w:rsidRPr="0042768C"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9253A4">
        <w:rPr>
          <w:rFonts w:ascii="Times New Roman" w:eastAsia="Times New Roman" w:hAnsi="Times New Roman" w:cs="Times New Roman"/>
          <w:b/>
          <w:bCs/>
          <w:lang w:eastAsia="en-US"/>
        </w:rPr>
        <w:t>Design pseudocode to define how the program opens the file, reads the data from the file, parses each line, and checks for file format errors.</w:t>
      </w:r>
    </w:p>
    <w:p w14:paraId="491BD6AB"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Open file for course data</w:t>
      </w:r>
    </w:p>
    <w:p w14:paraId="4C074A04"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If file does not open</w:t>
      </w:r>
    </w:p>
    <w:p w14:paraId="4EAF6ADF"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“Error unable to open.”</w:t>
      </w:r>
    </w:p>
    <w:p w14:paraId="3AA3CAAC"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Return</w:t>
      </w:r>
    </w:p>
    <w:p w14:paraId="38A3044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Else</w:t>
      </w:r>
    </w:p>
    <w:p w14:paraId="60E7B87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Check each line of file</w:t>
      </w:r>
    </w:p>
    <w:p w14:paraId="349C6833"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If line does not have two parameters</w:t>
      </w:r>
    </w:p>
    <w:p w14:paraId="6F56447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“Error does not have required parameters.”</w:t>
      </w:r>
    </w:p>
    <w:p w14:paraId="5B8E790D"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Continue to the next line on file</w:t>
      </w:r>
    </w:p>
    <w:p w14:paraId="03C6DB7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Validate if perquisites have a matching course line</w:t>
      </w:r>
    </w:p>
    <w:p w14:paraId="7EDF163C"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If not found</w:t>
      </w:r>
    </w:p>
    <w:p w14:paraId="4F64F51B"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“Error missing perquisite course line”</w:t>
      </w:r>
    </w:p>
    <w:p w14:paraId="34AEB4B2" w14:textId="36DF08E8"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 xml:space="preserve">Close the file </w:t>
      </w:r>
    </w:p>
    <w:p w14:paraId="2D56E0C4" w14:textId="0F1E9F69" w:rsidR="002475F1" w:rsidRPr="009253A4"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9253A4">
        <w:rPr>
          <w:rFonts w:ascii="Times New Roman" w:eastAsia="Times New Roman" w:hAnsi="Times New Roman" w:cs="Times New Roman"/>
          <w:b/>
          <w:bCs/>
          <w:lang w:eastAsia="en-US"/>
        </w:rPr>
        <w:t>Design pseudocode to show how to create course objects and store them in the appropriate data structure.</w:t>
      </w:r>
    </w:p>
    <w:p w14:paraId="78F97958"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Initialize an empty vector for courses</w:t>
      </w:r>
    </w:p>
    <w:p w14:paraId="15B12360"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Split course data</w:t>
      </w:r>
    </w:p>
    <w:p w14:paraId="47A6DDD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Create a new course object from split data</w:t>
      </w:r>
    </w:p>
    <w:p w14:paraId="67992AEA"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Add course object to vector</w:t>
      </w:r>
    </w:p>
    <w:p w14:paraId="7A103A7B"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5BA07AF7" w14:textId="49D67E9F" w:rsidR="002475F1" w:rsidRPr="00A76EC7"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A76EC7">
        <w:rPr>
          <w:rFonts w:ascii="Times New Roman" w:eastAsia="Times New Roman" w:hAnsi="Times New Roman" w:cs="Times New Roman"/>
          <w:b/>
          <w:bCs/>
          <w:lang w:eastAsia="en-US"/>
        </w:rPr>
        <w:t>Design pseudocode that will search the data structure for a specific course and print out course information and prerequisites</w:t>
      </w:r>
    </w:p>
    <w:p w14:paraId="369A405B"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Output “Please enter a course number:”</w:t>
      </w:r>
    </w:p>
    <w:p w14:paraId="56A3A8B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Read user input into a variable called userCourseNumber</w:t>
      </w:r>
    </w:p>
    <w:p w14:paraId="5F8D5803"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4C7666DF"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For each course in data structure</w:t>
      </w:r>
    </w:p>
    <w:p w14:paraId="7555558C"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If course number matches userCourseNumber</w:t>
      </w:r>
    </w:p>
    <w:p w14:paraId="65BFC23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the course information</w:t>
      </w:r>
    </w:p>
    <w:p w14:paraId="088A7041"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 xml:space="preserve">If the course has prerequisites </w:t>
      </w:r>
    </w:p>
    <w:p w14:paraId="420130E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prerequisites</w:t>
      </w:r>
    </w:p>
    <w:p w14:paraId="42BDC5BD"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For each prerequisite</w:t>
      </w:r>
    </w:p>
    <w:p w14:paraId="0557C9D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course information</w:t>
      </w:r>
    </w:p>
    <w:p w14:paraId="13E7F3D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Else</w:t>
      </w:r>
    </w:p>
    <w:p w14:paraId="44821655"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“No prerequisites found.”</w:t>
      </w:r>
    </w:p>
    <w:p w14:paraId="4D9FA08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If no course number matches userCourseNumber</w:t>
      </w:r>
    </w:p>
    <w:p w14:paraId="7FDF5414"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"No course with this number found.”</w:t>
      </w:r>
    </w:p>
    <w:p w14:paraId="40AC5DE5"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3203426E" w14:textId="77777777" w:rsidR="00F066A7" w:rsidRDefault="00F066A7"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37029C71" w14:textId="77777777" w:rsidR="00F066A7" w:rsidRDefault="00F066A7"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42C0CFDA" w14:textId="77777777" w:rsidR="002475F1" w:rsidRDefault="002475F1" w:rsidP="002475F1">
      <w:pPr>
        <w:suppressAutoHyphens w:val="0"/>
        <w:spacing w:before="100" w:beforeAutospacing="1" w:after="100" w:afterAutospacing="1" w:line="240" w:lineRule="auto"/>
        <w:ind w:left="567" w:hanging="567"/>
        <w:rPr>
          <w:b/>
          <w:bCs/>
        </w:rPr>
      </w:pPr>
      <w:r>
        <w:rPr>
          <w:b/>
          <w:bCs/>
        </w:rPr>
        <w:lastRenderedPageBreak/>
        <w:t>Hash Table Pseudo Code:</w:t>
      </w:r>
    </w:p>
    <w:p w14:paraId="28C252CE" w14:textId="4E0C8A75" w:rsidR="002475F1" w:rsidRPr="0042768C"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9253A4">
        <w:rPr>
          <w:rFonts w:ascii="Times New Roman" w:eastAsia="Times New Roman" w:hAnsi="Times New Roman" w:cs="Times New Roman"/>
          <w:b/>
          <w:bCs/>
          <w:lang w:eastAsia="en-US"/>
        </w:rPr>
        <w:t>Design pseudocode to define how the program opens the file, reads the data from the file, parses each line, and checks for file format errors.</w:t>
      </w:r>
    </w:p>
    <w:p w14:paraId="41EF6FB8"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Open file for course data</w:t>
      </w:r>
    </w:p>
    <w:p w14:paraId="199DB93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If file does not open</w:t>
      </w:r>
    </w:p>
    <w:p w14:paraId="52D8395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“Error unable to open.”</w:t>
      </w:r>
    </w:p>
    <w:p w14:paraId="4C1DADA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Return</w:t>
      </w:r>
    </w:p>
    <w:p w14:paraId="299CC095"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Else</w:t>
      </w:r>
    </w:p>
    <w:p w14:paraId="7D94DBD5"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Check each line of file</w:t>
      </w:r>
    </w:p>
    <w:p w14:paraId="52C27410"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If line does not have two parameters</w:t>
      </w:r>
    </w:p>
    <w:p w14:paraId="08EB630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“Error does not have required parameters.”</w:t>
      </w:r>
    </w:p>
    <w:p w14:paraId="4943D060"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Continue to the next line on file</w:t>
      </w:r>
    </w:p>
    <w:p w14:paraId="499DC6DF"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Validate if perquisites have a matching course line</w:t>
      </w:r>
    </w:p>
    <w:p w14:paraId="44E3243D"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If not found</w:t>
      </w:r>
    </w:p>
    <w:p w14:paraId="58F2201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“Error missing perquisite course line”</w:t>
      </w:r>
    </w:p>
    <w:p w14:paraId="41512A12" w14:textId="05820BEA" w:rsidR="002475F1" w:rsidRDefault="002475F1" w:rsidP="00F066A7">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 xml:space="preserve">Close the file </w:t>
      </w:r>
    </w:p>
    <w:p w14:paraId="61C7C17D" w14:textId="3CFB9746" w:rsidR="002475F1" w:rsidRPr="009253A4"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6C4BE5">
        <w:rPr>
          <w:rFonts w:ascii="Times New Roman" w:eastAsia="Times New Roman" w:hAnsi="Times New Roman" w:cs="Times New Roman"/>
          <w:b/>
          <w:bCs/>
          <w:lang w:eastAsia="en-US"/>
        </w:rPr>
        <w:t>Design pseudocode to show how to create course objects and store them in the appropriate data structure.</w:t>
      </w:r>
    </w:p>
    <w:p w14:paraId="4756C727"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Initialize an empty hash table for courses</w:t>
      </w:r>
    </w:p>
    <w:p w14:paraId="67230ED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For each line split course data</w:t>
      </w:r>
    </w:p>
    <w:p w14:paraId="46FD289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Extract course number, title, prerequisite</w:t>
      </w:r>
    </w:p>
    <w:p w14:paraId="790C1F6B"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Create a new course object from data</w:t>
      </w:r>
    </w:p>
    <w:p w14:paraId="611E4CE5"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Add course object to hash table using course number as key</w:t>
      </w:r>
    </w:p>
    <w:p w14:paraId="6278E54D" w14:textId="77777777" w:rsidR="002475F1" w:rsidRDefault="002475F1" w:rsidP="002475F1">
      <w:pPr>
        <w:suppressAutoHyphens w:val="0"/>
        <w:spacing w:before="100" w:beforeAutospacing="1" w:after="100" w:afterAutospacing="1" w:line="240" w:lineRule="auto"/>
        <w:ind w:left="567" w:firstLine="0"/>
        <w:rPr>
          <w:rFonts w:ascii="Times New Roman" w:eastAsia="Times New Roman" w:hAnsi="Times New Roman" w:cs="Times New Roman"/>
          <w:lang w:eastAsia="en-US"/>
        </w:rPr>
      </w:pPr>
      <w:r>
        <w:rPr>
          <w:rFonts w:ascii="Times New Roman" w:eastAsia="Times New Roman" w:hAnsi="Times New Roman" w:cs="Times New Roman"/>
          <w:lang w:eastAsia="en-US"/>
        </w:rPr>
        <w:t>Close file</w:t>
      </w:r>
    </w:p>
    <w:p w14:paraId="53019B54"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7FB0D5FB" w14:textId="707D9B52" w:rsidR="002475F1" w:rsidRPr="006C4BE5"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b/>
          <w:bCs/>
          <w:lang w:eastAsia="en-US"/>
        </w:rPr>
      </w:pPr>
      <w:r w:rsidRPr="006C4BE5">
        <w:rPr>
          <w:rFonts w:ascii="Times New Roman" w:eastAsia="Times New Roman" w:hAnsi="Times New Roman" w:cs="Times New Roman"/>
          <w:b/>
          <w:bCs/>
          <w:lang w:eastAsia="en-US"/>
        </w:rPr>
        <w:t>Design pseudocode that will print out course information and prerequisites</w:t>
      </w:r>
    </w:p>
    <w:p w14:paraId="3E0DF0AD"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Output “Please enter a course number:”</w:t>
      </w:r>
    </w:p>
    <w:p w14:paraId="37D6E54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Read user input into a variable called userCourseNumber</w:t>
      </w:r>
    </w:p>
    <w:p w14:paraId="4A27AD9D"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6F3C366D"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If userCourseNumber exists in hash table</w:t>
      </w:r>
    </w:p>
    <w:p w14:paraId="7400DDFE"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the course information</w:t>
      </w:r>
    </w:p>
    <w:p w14:paraId="605156C7"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 xml:space="preserve">If the course has prerequisites </w:t>
      </w:r>
    </w:p>
    <w:p w14:paraId="2B7AF3B9"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prerequisites</w:t>
      </w:r>
    </w:p>
    <w:p w14:paraId="26E4DB79"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For each prerequisite</w:t>
      </w:r>
    </w:p>
    <w:p w14:paraId="34C46D93"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course information</w:t>
      </w:r>
    </w:p>
    <w:p w14:paraId="6EAC7837"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Else</w:t>
      </w:r>
    </w:p>
    <w:p w14:paraId="698CD1AF"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“No prerequisites found.”</w:t>
      </w:r>
    </w:p>
    <w:p w14:paraId="5A552294"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t>If no course number matches userCourseNumber</w:t>
      </w:r>
    </w:p>
    <w:p w14:paraId="0F1C7936" w14:textId="77777777" w:rsidR="002475F1" w:rsidRDefault="002475F1" w:rsidP="002475F1">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"No course with this number found.”</w:t>
      </w:r>
    </w:p>
    <w:p w14:paraId="4C84EC71" w14:textId="23C34517" w:rsidR="002475F1" w:rsidRDefault="002475F1" w:rsidP="00F05BAF">
      <w:pPr>
        <w:ind w:firstLine="0"/>
        <w:rPr>
          <w:b/>
          <w:bCs/>
        </w:rPr>
      </w:pPr>
      <w:r>
        <w:rPr>
          <w:b/>
          <w:bCs/>
        </w:rPr>
        <w:t>Binary Search Tree Pseudo code:</w:t>
      </w:r>
    </w:p>
    <w:p w14:paraId="4E3B49D3" w14:textId="77777777" w:rsidR="002475F1" w:rsidRDefault="002475F1" w:rsidP="00F05BAF">
      <w:pPr>
        <w:ind w:firstLine="0"/>
        <w:rPr>
          <w:b/>
          <w:bCs/>
        </w:rPr>
      </w:pPr>
    </w:p>
    <w:p w14:paraId="01B5AC44" w14:textId="77777777" w:rsidR="002475F1" w:rsidRPr="00984EDB" w:rsidRDefault="002475F1" w:rsidP="002475F1">
      <w:pPr>
        <w:ind w:firstLine="0"/>
        <w:rPr>
          <w:rStyle w:val="Strong"/>
          <w:rFonts w:cstheme="minorHAnsi"/>
          <w:shd w:val="clear" w:color="auto" w:fill="FFFFFF"/>
        </w:rPr>
      </w:pPr>
      <w:r w:rsidRPr="00984EDB">
        <w:rPr>
          <w:rStyle w:val="Strong"/>
          <w:rFonts w:cstheme="minorHAnsi"/>
          <w:shd w:val="clear" w:color="auto" w:fill="FFFFFF"/>
        </w:rPr>
        <w:t>Design pseudocode to define how the program opens the file, reads the data from the file, parses each line, and checks for file format errors.</w:t>
      </w:r>
    </w:p>
    <w:p w14:paraId="319E5FCE"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Open file for course data</w:t>
      </w:r>
    </w:p>
    <w:p w14:paraId="23CE3709"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t>If file does not open</w:t>
      </w:r>
    </w:p>
    <w:p w14:paraId="39220C8B"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Output “Error unable to open.”</w:t>
      </w:r>
    </w:p>
    <w:p w14:paraId="6A47F3C8" w14:textId="77777777" w:rsidR="002475F1"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Return</w:t>
      </w:r>
    </w:p>
    <w:p w14:paraId="1D2459B6" w14:textId="77777777" w:rsidR="00F066A7" w:rsidRPr="00984EDB" w:rsidRDefault="00F066A7"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p>
    <w:p w14:paraId="65601DD7"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t>Else</w:t>
      </w:r>
    </w:p>
    <w:p w14:paraId="3365A74F"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Check each line of file</w:t>
      </w:r>
    </w:p>
    <w:p w14:paraId="5DD0523F"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If line does not have two parameters</w:t>
      </w:r>
    </w:p>
    <w:p w14:paraId="1BF01ED8"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Output “Error does not have required parameters.”</w:t>
      </w:r>
    </w:p>
    <w:p w14:paraId="65DC03C8"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Continue to the next line on file</w:t>
      </w:r>
    </w:p>
    <w:p w14:paraId="4489FC27"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Validate if perquisites have a matching course line</w:t>
      </w:r>
    </w:p>
    <w:p w14:paraId="7C9B3E9A"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If not found</w:t>
      </w:r>
    </w:p>
    <w:p w14:paraId="6ABDA35D" w14:textId="77777777" w:rsidR="002475F1" w:rsidRPr="00984EDB"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Output “Error missing perquisite course line”</w:t>
      </w:r>
    </w:p>
    <w:p w14:paraId="1DC2055B" w14:textId="37543D1D" w:rsidR="002475F1" w:rsidRDefault="002475F1" w:rsidP="002475F1">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r>
      <w:r w:rsidRPr="00984EDB">
        <w:rPr>
          <w:rFonts w:ascii="Times New Roman" w:eastAsia="Times New Roman" w:hAnsi="Times New Roman" w:cs="Times New Roman"/>
          <w:lang w:eastAsia="en-US"/>
        </w:rPr>
        <w:tab/>
        <w:t xml:space="preserve">Close the file </w:t>
      </w:r>
    </w:p>
    <w:p w14:paraId="2385DCF4" w14:textId="77777777" w:rsidR="002475F1" w:rsidRPr="002475F1" w:rsidRDefault="002475F1" w:rsidP="002475F1">
      <w:pPr>
        <w:suppressAutoHyphens w:val="0"/>
        <w:spacing w:before="100" w:beforeAutospacing="1" w:after="100" w:afterAutospacing="1" w:line="240" w:lineRule="auto"/>
        <w:ind w:firstLine="0"/>
        <w:rPr>
          <w:rStyle w:val="Strong"/>
          <w:rFonts w:ascii="Times New Roman" w:eastAsia="Times New Roman" w:hAnsi="Times New Roman" w:cs="Times New Roman"/>
          <w:b w:val="0"/>
          <w:bCs w:val="0"/>
          <w:lang w:eastAsia="en-US"/>
        </w:rPr>
      </w:pPr>
    </w:p>
    <w:p w14:paraId="2BC48C84" w14:textId="77777777" w:rsidR="002475F1" w:rsidRDefault="002475F1" w:rsidP="002475F1">
      <w:pPr>
        <w:ind w:firstLine="0"/>
        <w:rPr>
          <w:rStyle w:val="Strong"/>
          <w:rFonts w:cstheme="minorHAnsi"/>
          <w:shd w:val="clear" w:color="auto" w:fill="FFFFFF"/>
        </w:rPr>
      </w:pPr>
      <w:r w:rsidRPr="00984EDB">
        <w:rPr>
          <w:rStyle w:val="Strong"/>
          <w:rFonts w:cstheme="minorHAnsi"/>
          <w:shd w:val="clear" w:color="auto" w:fill="FFFFFF"/>
        </w:rPr>
        <w:t>Design pseudocode to show how to create course objects and store them in the appropriate data structure.</w:t>
      </w:r>
    </w:p>
    <w:p w14:paraId="2E4F666A" w14:textId="77777777" w:rsidR="002475F1" w:rsidRDefault="002475F1" w:rsidP="002475F1">
      <w:pPr>
        <w:ind w:firstLine="0"/>
        <w:rPr>
          <w:rStyle w:val="Strong"/>
          <w:rFonts w:cstheme="minorHAnsi"/>
          <w:b w:val="0"/>
          <w:bCs w:val="0"/>
          <w:shd w:val="clear" w:color="auto" w:fill="FFFFFF"/>
        </w:rPr>
      </w:pPr>
      <w:r>
        <w:rPr>
          <w:rStyle w:val="Strong"/>
          <w:rFonts w:cstheme="minorHAnsi"/>
          <w:b w:val="0"/>
          <w:bCs w:val="0"/>
          <w:shd w:val="clear" w:color="auto" w:fill="FFFFFF"/>
        </w:rPr>
        <w:t>Initialize an empty binary search tree to store course objects</w:t>
      </w:r>
    </w:p>
    <w:p w14:paraId="3718CEC5" w14:textId="77777777" w:rsidR="002475F1" w:rsidRDefault="002475F1" w:rsidP="002475F1">
      <w:pPr>
        <w:ind w:firstLine="0"/>
        <w:rPr>
          <w:rStyle w:val="Strong"/>
          <w:rFonts w:cstheme="minorHAnsi"/>
          <w:b w:val="0"/>
          <w:bCs w:val="0"/>
          <w:shd w:val="clear" w:color="auto" w:fill="FFFFFF"/>
        </w:rPr>
      </w:pPr>
      <w:r>
        <w:rPr>
          <w:rStyle w:val="Strong"/>
          <w:rFonts w:cstheme="minorHAnsi"/>
          <w:b w:val="0"/>
          <w:bCs w:val="0"/>
          <w:shd w:val="clear" w:color="auto" w:fill="FFFFFF"/>
        </w:rPr>
        <w:t>Open file for course data</w:t>
      </w:r>
    </w:p>
    <w:p w14:paraId="4DC12260" w14:textId="77777777" w:rsidR="002475F1" w:rsidRDefault="002475F1" w:rsidP="002475F1">
      <w:pPr>
        <w:ind w:firstLine="0"/>
        <w:rPr>
          <w:rStyle w:val="Strong"/>
          <w:rFonts w:cstheme="minorHAnsi"/>
          <w:b w:val="0"/>
          <w:bCs w:val="0"/>
          <w:shd w:val="clear" w:color="auto" w:fill="FFFFFF"/>
        </w:rPr>
      </w:pPr>
      <w:r>
        <w:rPr>
          <w:rStyle w:val="Strong"/>
          <w:rFonts w:cstheme="minorHAnsi"/>
          <w:b w:val="0"/>
          <w:bCs w:val="0"/>
          <w:shd w:val="clear" w:color="auto" w:fill="FFFFFF"/>
        </w:rPr>
        <w:t>For each line split course data</w:t>
      </w:r>
    </w:p>
    <w:p w14:paraId="0550894E" w14:textId="77777777" w:rsidR="002475F1" w:rsidRDefault="002475F1" w:rsidP="002475F1">
      <w:pPr>
        <w:rPr>
          <w:rFonts w:cstheme="minorHAnsi"/>
          <w:shd w:val="clear" w:color="auto" w:fill="FFFFFF"/>
        </w:rPr>
      </w:pPr>
      <w:r>
        <w:rPr>
          <w:rFonts w:ascii="Times New Roman" w:eastAsia="Times New Roman" w:hAnsi="Times New Roman" w:cs="Times New Roman"/>
          <w:lang w:eastAsia="en-US"/>
        </w:rPr>
        <w:t>Extract course number, title, prerequisite</w:t>
      </w:r>
    </w:p>
    <w:p w14:paraId="7DB0334C" w14:textId="77777777" w:rsidR="002475F1" w:rsidRDefault="002475F1" w:rsidP="002475F1">
      <w:pPr>
        <w:rPr>
          <w:rFonts w:cstheme="minorHAnsi"/>
          <w:shd w:val="clear" w:color="auto" w:fill="FFFFFF"/>
        </w:rPr>
      </w:pPr>
      <w:r>
        <w:rPr>
          <w:rFonts w:ascii="Times New Roman" w:eastAsia="Times New Roman" w:hAnsi="Times New Roman" w:cs="Times New Roman"/>
          <w:lang w:eastAsia="en-US"/>
        </w:rPr>
        <w:t>Create a new course object from data</w:t>
      </w:r>
    </w:p>
    <w:p w14:paraId="6BACF320" w14:textId="77777777" w:rsidR="002475F1" w:rsidRDefault="002475F1" w:rsidP="002475F1">
      <w:pPr>
        <w:rPr>
          <w:rFonts w:cstheme="minorHAnsi"/>
          <w:shd w:val="clear" w:color="auto" w:fill="FFFFFF"/>
        </w:rPr>
      </w:pPr>
      <w:r>
        <w:rPr>
          <w:rFonts w:ascii="Times New Roman" w:eastAsia="Times New Roman" w:hAnsi="Times New Roman" w:cs="Times New Roman"/>
          <w:lang w:eastAsia="en-US"/>
        </w:rPr>
        <w:t>Insert course object into Binary Search Tree using course number as key</w:t>
      </w:r>
    </w:p>
    <w:p w14:paraId="1C16CBD3" w14:textId="522883F8" w:rsidR="002475F1" w:rsidRPr="002475F1" w:rsidRDefault="002475F1" w:rsidP="002475F1">
      <w:pPr>
        <w:ind w:firstLine="0"/>
        <w:rPr>
          <w:rStyle w:val="Strong"/>
          <w:rFonts w:cstheme="minorHAnsi"/>
          <w:b w:val="0"/>
          <w:bCs w:val="0"/>
          <w:shd w:val="clear" w:color="auto" w:fill="FFFFFF"/>
        </w:rPr>
      </w:pPr>
      <w:r>
        <w:rPr>
          <w:rFonts w:ascii="Times New Roman" w:eastAsia="Times New Roman" w:hAnsi="Times New Roman" w:cs="Times New Roman"/>
          <w:lang w:eastAsia="en-US"/>
        </w:rPr>
        <w:t>Close file</w:t>
      </w:r>
    </w:p>
    <w:p w14:paraId="31961EC4" w14:textId="77777777" w:rsidR="002475F1" w:rsidRDefault="002475F1" w:rsidP="002475F1">
      <w:pPr>
        <w:ind w:firstLine="0"/>
        <w:rPr>
          <w:rStyle w:val="Strong"/>
          <w:b w:val="0"/>
          <w:bCs w:val="0"/>
          <w:shd w:val="clear" w:color="auto" w:fill="FFFFFF"/>
        </w:rPr>
      </w:pPr>
      <w:r w:rsidRPr="00984EDB">
        <w:rPr>
          <w:rStyle w:val="Strong"/>
          <w:rFonts w:cstheme="minorHAnsi"/>
          <w:shd w:val="clear" w:color="auto" w:fill="FFFFFF"/>
        </w:rPr>
        <w:t>Design pseudocode that will print out course information and prerequisites</w:t>
      </w:r>
      <w:r w:rsidRPr="00984EDB">
        <w:rPr>
          <w:rStyle w:val="Strong"/>
          <w:rFonts w:cstheme="minorHAnsi"/>
        </w:rPr>
        <w:t>.</w:t>
      </w:r>
    </w:p>
    <w:p w14:paraId="6727191F" w14:textId="77777777" w:rsidR="002475F1" w:rsidRDefault="002475F1" w:rsidP="002475F1">
      <w:pPr>
        <w:ind w:firstLine="0"/>
        <w:rPr>
          <w:shd w:val="clear" w:color="auto" w:fill="FFFFFF"/>
        </w:rPr>
      </w:pPr>
      <w:r>
        <w:rPr>
          <w:rFonts w:ascii="Times New Roman" w:eastAsia="Times New Roman" w:hAnsi="Times New Roman" w:cs="Times New Roman"/>
          <w:lang w:eastAsia="en-US"/>
        </w:rPr>
        <w:t>Output “Please enter a course number:”</w:t>
      </w:r>
    </w:p>
    <w:p w14:paraId="61FBA4E2"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Read user input into a variable called userCourseNumber</w:t>
      </w:r>
    </w:p>
    <w:p w14:paraId="0DF15E27" w14:textId="77777777" w:rsidR="002475F1" w:rsidRDefault="002475F1" w:rsidP="002475F1">
      <w:pPr>
        <w:ind w:firstLine="0"/>
        <w:rPr>
          <w:rFonts w:ascii="Times New Roman" w:eastAsia="Times New Roman" w:hAnsi="Times New Roman" w:cs="Times New Roman"/>
          <w:lang w:eastAsia="en-US"/>
        </w:rPr>
      </w:pPr>
    </w:p>
    <w:p w14:paraId="7FB5AECB"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Search for the course object with userCourseNumber in the binary search tree</w:t>
      </w:r>
    </w:p>
    <w:p w14:paraId="77FF9D86"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If course object is found</w:t>
      </w:r>
    </w:p>
    <w:p w14:paraId="244B2095"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Output the course information</w:t>
      </w:r>
    </w:p>
    <w:p w14:paraId="712DB431" w14:textId="77777777" w:rsidR="002475F1" w:rsidRDefault="002475F1" w:rsidP="002475F1">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If the course has prerequisites </w:t>
      </w:r>
    </w:p>
    <w:p w14:paraId="0166A142"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prerequisites</w:t>
      </w:r>
    </w:p>
    <w:p w14:paraId="5945125A"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t>For each prerequisite</w:t>
      </w:r>
    </w:p>
    <w:p w14:paraId="49DDFB6F"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course information</w:t>
      </w:r>
    </w:p>
    <w:p w14:paraId="6403B67A"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t>Else</w:t>
      </w:r>
    </w:p>
    <w:p w14:paraId="7D7C4866"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“No prerequisites found.”</w:t>
      </w:r>
    </w:p>
    <w:p w14:paraId="23F26858" w14:textId="77777777"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t>Else</w:t>
      </w:r>
    </w:p>
    <w:p w14:paraId="3B2E7E72" w14:textId="2599B20A" w:rsidR="002475F1" w:rsidRDefault="002475F1" w:rsidP="002475F1">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r>
      <w:r>
        <w:rPr>
          <w:rFonts w:ascii="Times New Roman" w:eastAsia="Times New Roman" w:hAnsi="Times New Roman" w:cs="Times New Roman"/>
          <w:lang w:eastAsia="en-US"/>
        </w:rPr>
        <w:tab/>
        <w:t>Output "No course with this number found.”</w:t>
      </w:r>
    </w:p>
    <w:p w14:paraId="14020B2B" w14:textId="77777777" w:rsidR="006929F5" w:rsidRDefault="006929F5" w:rsidP="002475F1">
      <w:pPr>
        <w:ind w:firstLine="0"/>
        <w:rPr>
          <w:rFonts w:ascii="Times New Roman" w:eastAsia="Times New Roman" w:hAnsi="Times New Roman" w:cs="Times New Roman"/>
          <w:lang w:eastAsia="en-US"/>
        </w:rPr>
      </w:pPr>
    </w:p>
    <w:p w14:paraId="176E9C1D" w14:textId="77777777" w:rsidR="006929F5" w:rsidRDefault="006929F5" w:rsidP="002475F1">
      <w:pPr>
        <w:ind w:firstLine="0"/>
        <w:rPr>
          <w:rFonts w:ascii="Times New Roman" w:eastAsia="Times New Roman" w:hAnsi="Times New Roman" w:cs="Times New Roman"/>
          <w:lang w:eastAsia="en-US"/>
        </w:rPr>
      </w:pPr>
    </w:p>
    <w:p w14:paraId="6AAF20E6" w14:textId="77777777" w:rsidR="006929F5" w:rsidRDefault="006929F5" w:rsidP="002475F1">
      <w:pPr>
        <w:ind w:firstLine="0"/>
        <w:rPr>
          <w:rFonts w:ascii="Times New Roman" w:eastAsia="Times New Roman" w:hAnsi="Times New Roman" w:cs="Times New Roman"/>
          <w:lang w:eastAsia="en-US"/>
        </w:rPr>
      </w:pPr>
    </w:p>
    <w:p w14:paraId="71E5252B" w14:textId="77777777" w:rsidR="006929F5" w:rsidRDefault="006929F5" w:rsidP="002475F1">
      <w:pPr>
        <w:ind w:firstLine="0"/>
        <w:rPr>
          <w:rFonts w:ascii="Times New Roman" w:eastAsia="Times New Roman" w:hAnsi="Times New Roman" w:cs="Times New Roman"/>
          <w:lang w:eastAsia="en-US"/>
        </w:rPr>
      </w:pPr>
    </w:p>
    <w:p w14:paraId="05C526DB" w14:textId="77777777" w:rsidR="006929F5" w:rsidRDefault="006929F5" w:rsidP="002475F1">
      <w:pPr>
        <w:ind w:firstLine="0"/>
        <w:rPr>
          <w:rFonts w:ascii="Times New Roman" w:eastAsia="Times New Roman" w:hAnsi="Times New Roman" w:cs="Times New Roman"/>
          <w:lang w:eastAsia="en-US"/>
        </w:rPr>
      </w:pPr>
    </w:p>
    <w:p w14:paraId="2A0EDEE0" w14:textId="77777777" w:rsidR="006929F5" w:rsidRDefault="006929F5" w:rsidP="002475F1">
      <w:pPr>
        <w:ind w:firstLine="0"/>
        <w:rPr>
          <w:rFonts w:ascii="Times New Roman" w:eastAsia="Times New Roman" w:hAnsi="Times New Roman" w:cs="Times New Roman"/>
          <w:lang w:eastAsia="en-US"/>
        </w:rPr>
      </w:pPr>
    </w:p>
    <w:p w14:paraId="7EDF4E3D" w14:textId="77777777" w:rsidR="006929F5" w:rsidRDefault="006929F5" w:rsidP="002475F1">
      <w:pPr>
        <w:ind w:firstLine="0"/>
        <w:rPr>
          <w:rFonts w:ascii="Times New Roman" w:eastAsia="Times New Roman" w:hAnsi="Times New Roman" w:cs="Times New Roman"/>
          <w:lang w:eastAsia="en-US"/>
        </w:rPr>
      </w:pPr>
    </w:p>
    <w:p w14:paraId="6517EE2C" w14:textId="77777777" w:rsidR="006929F5" w:rsidRDefault="006929F5" w:rsidP="002475F1">
      <w:pPr>
        <w:ind w:firstLine="0"/>
        <w:rPr>
          <w:rFonts w:ascii="Times New Roman" w:eastAsia="Times New Roman" w:hAnsi="Times New Roman" w:cs="Times New Roman"/>
          <w:lang w:eastAsia="en-US"/>
        </w:rPr>
      </w:pPr>
    </w:p>
    <w:p w14:paraId="723A2789" w14:textId="77777777" w:rsidR="006929F5" w:rsidRDefault="006929F5" w:rsidP="002475F1">
      <w:pPr>
        <w:ind w:firstLine="0"/>
        <w:rPr>
          <w:rFonts w:ascii="Times New Roman" w:eastAsia="Times New Roman" w:hAnsi="Times New Roman" w:cs="Times New Roman"/>
          <w:lang w:eastAsia="en-US"/>
        </w:rPr>
      </w:pPr>
    </w:p>
    <w:p w14:paraId="09A6A350" w14:textId="77777777" w:rsidR="00F066A7" w:rsidRDefault="00F066A7" w:rsidP="002475F1">
      <w:pPr>
        <w:ind w:firstLine="0"/>
        <w:rPr>
          <w:rFonts w:ascii="Times New Roman" w:eastAsia="Times New Roman" w:hAnsi="Times New Roman" w:cs="Times New Roman"/>
          <w:lang w:eastAsia="en-US"/>
        </w:rPr>
      </w:pPr>
    </w:p>
    <w:p w14:paraId="532D18E6" w14:textId="77777777" w:rsidR="00F066A7" w:rsidRDefault="00F066A7" w:rsidP="002475F1">
      <w:pPr>
        <w:ind w:firstLine="0"/>
        <w:rPr>
          <w:rFonts w:ascii="Times New Roman" w:eastAsia="Times New Roman" w:hAnsi="Times New Roman" w:cs="Times New Roman"/>
          <w:lang w:eastAsia="en-US"/>
        </w:rPr>
      </w:pPr>
    </w:p>
    <w:p w14:paraId="254B89E5" w14:textId="77777777" w:rsidR="006929F5" w:rsidRDefault="006929F5" w:rsidP="002475F1">
      <w:pPr>
        <w:ind w:firstLine="0"/>
        <w:rPr>
          <w:rFonts w:ascii="Times New Roman" w:eastAsia="Times New Roman" w:hAnsi="Times New Roman" w:cs="Times New Roman"/>
          <w:lang w:eastAsia="en-US"/>
        </w:rPr>
      </w:pPr>
    </w:p>
    <w:p w14:paraId="2A82FED1" w14:textId="05699933" w:rsidR="002475F1" w:rsidRDefault="0039074B" w:rsidP="002475F1">
      <w:pPr>
        <w:ind w:firstLine="0"/>
        <w:rPr>
          <w:b/>
          <w:bCs/>
        </w:rPr>
      </w:pPr>
      <w:r>
        <w:rPr>
          <w:b/>
          <w:bCs/>
        </w:rPr>
        <w:t>Create a Psuedo Code for a menu.</w:t>
      </w:r>
    </w:p>
    <w:p w14:paraId="509BF0D9" w14:textId="2294B99B" w:rsidR="0039074B" w:rsidRPr="006929F5" w:rsidRDefault="0039074B" w:rsidP="002475F1">
      <w:pPr>
        <w:ind w:firstLine="0"/>
      </w:pPr>
      <w:r w:rsidRPr="006929F5">
        <w:t>Display Menu</w:t>
      </w:r>
    </w:p>
    <w:p w14:paraId="4B32977A" w14:textId="02EE24DB" w:rsidR="0039074B" w:rsidRDefault="0039074B" w:rsidP="002475F1">
      <w:pPr>
        <w:ind w:firstLine="0"/>
      </w:pPr>
      <w:r>
        <w:rPr>
          <w:b/>
          <w:bCs/>
        </w:rPr>
        <w:tab/>
      </w:r>
      <w:r w:rsidRPr="0039074B">
        <w:t>Enter one of the following options</w:t>
      </w:r>
    </w:p>
    <w:p w14:paraId="5D063B14" w14:textId="0E74240B" w:rsidR="006929F5" w:rsidRDefault="006929F5" w:rsidP="002475F1">
      <w:pPr>
        <w:ind w:firstLine="0"/>
      </w:pPr>
      <w:r>
        <w:tab/>
        <w:t>Output “1. Load data structure”</w:t>
      </w:r>
    </w:p>
    <w:p w14:paraId="237477B8" w14:textId="1310D939" w:rsidR="006929F5" w:rsidRDefault="006929F5" w:rsidP="002475F1">
      <w:pPr>
        <w:ind w:firstLine="0"/>
      </w:pPr>
      <w:r>
        <w:tab/>
        <w:t>Output “2.Print Course List”</w:t>
      </w:r>
    </w:p>
    <w:p w14:paraId="6C8514AB" w14:textId="2708A59A" w:rsidR="006929F5" w:rsidRDefault="006929F5" w:rsidP="002475F1">
      <w:pPr>
        <w:ind w:firstLine="0"/>
      </w:pPr>
      <w:r>
        <w:tab/>
        <w:t>Output “3.Print Course”</w:t>
      </w:r>
    </w:p>
    <w:p w14:paraId="404609D8" w14:textId="5DF5EE28" w:rsidR="006929F5" w:rsidRDefault="006929F5" w:rsidP="002475F1">
      <w:pPr>
        <w:ind w:firstLine="0"/>
      </w:pPr>
      <w:r>
        <w:tab/>
        <w:t>Output "9.Exit program”</w:t>
      </w:r>
    </w:p>
    <w:p w14:paraId="273B93E4" w14:textId="77777777" w:rsidR="006929F5" w:rsidRDefault="006929F5" w:rsidP="002475F1">
      <w:pPr>
        <w:ind w:firstLine="0"/>
      </w:pPr>
    </w:p>
    <w:p w14:paraId="1099CC85" w14:textId="45491218" w:rsidR="006929F5" w:rsidRDefault="006929F5" w:rsidP="002475F1">
      <w:pPr>
        <w:ind w:firstLine="0"/>
      </w:pPr>
      <w:r>
        <w:t>While user choice does not equal 9</w:t>
      </w:r>
    </w:p>
    <w:p w14:paraId="50663E7B" w14:textId="1930130F" w:rsidR="006929F5" w:rsidRDefault="006929F5" w:rsidP="002475F1">
      <w:pPr>
        <w:ind w:firstLine="0"/>
      </w:pPr>
      <w:r>
        <w:tab/>
        <w:t>Display Menu</w:t>
      </w:r>
    </w:p>
    <w:p w14:paraId="1910ED9E" w14:textId="00A5CA54" w:rsidR="006929F5" w:rsidRDefault="006929F5" w:rsidP="002475F1">
      <w:pPr>
        <w:ind w:firstLine="0"/>
      </w:pPr>
      <w:r>
        <w:tab/>
        <w:t>Next input equals user choice</w:t>
      </w:r>
    </w:p>
    <w:p w14:paraId="51D0E918" w14:textId="01892D9E" w:rsidR="006929F5" w:rsidRDefault="006929F5" w:rsidP="002475F1">
      <w:pPr>
        <w:ind w:firstLine="0"/>
      </w:pPr>
      <w:r>
        <w:tab/>
        <w:t>If user choice equal to 1</w:t>
      </w:r>
    </w:p>
    <w:p w14:paraId="69061567" w14:textId="0E1E8314" w:rsidR="006929F5" w:rsidRDefault="006929F5" w:rsidP="002475F1">
      <w:pPr>
        <w:ind w:firstLine="0"/>
      </w:pPr>
      <w:r>
        <w:tab/>
      </w:r>
      <w:r>
        <w:tab/>
        <w:t>Load data structure</w:t>
      </w:r>
    </w:p>
    <w:p w14:paraId="216FE79B" w14:textId="3342000D" w:rsidR="006929F5" w:rsidRDefault="006929F5" w:rsidP="002475F1">
      <w:pPr>
        <w:ind w:firstLine="0"/>
      </w:pPr>
      <w:r>
        <w:tab/>
        <w:t>Else If user choice equal to 2</w:t>
      </w:r>
    </w:p>
    <w:p w14:paraId="26497BCA" w14:textId="030DBEB5" w:rsidR="006929F5" w:rsidRDefault="006929F5" w:rsidP="002475F1">
      <w:pPr>
        <w:ind w:firstLine="0"/>
      </w:pPr>
      <w:r>
        <w:tab/>
      </w:r>
      <w:r>
        <w:tab/>
        <w:t>Print course list</w:t>
      </w:r>
    </w:p>
    <w:p w14:paraId="2BF2E083" w14:textId="3DF9EFC6" w:rsidR="006929F5" w:rsidRDefault="006929F5" w:rsidP="002475F1">
      <w:pPr>
        <w:ind w:firstLine="0"/>
      </w:pPr>
      <w:r>
        <w:tab/>
        <w:t>Else If user choice equal to 3</w:t>
      </w:r>
    </w:p>
    <w:p w14:paraId="608ED9F1" w14:textId="3059EB2D" w:rsidR="006929F5" w:rsidRDefault="006929F5" w:rsidP="002475F1">
      <w:pPr>
        <w:ind w:firstLine="0"/>
      </w:pPr>
      <w:r>
        <w:tab/>
      </w:r>
      <w:r>
        <w:tab/>
        <w:t>Print course</w:t>
      </w:r>
    </w:p>
    <w:p w14:paraId="083999D8" w14:textId="0B7D5176" w:rsidR="006929F5" w:rsidRDefault="006929F5" w:rsidP="002475F1">
      <w:pPr>
        <w:ind w:firstLine="0"/>
      </w:pPr>
      <w:r>
        <w:tab/>
        <w:t>Else If user choice equal to 9</w:t>
      </w:r>
    </w:p>
    <w:p w14:paraId="6F462722" w14:textId="69A5670B" w:rsidR="006929F5" w:rsidRDefault="006929F5" w:rsidP="002475F1">
      <w:pPr>
        <w:ind w:firstLine="0"/>
      </w:pPr>
      <w:r>
        <w:tab/>
      </w:r>
      <w:r>
        <w:tab/>
        <w:t>Exit Program</w:t>
      </w:r>
    </w:p>
    <w:p w14:paraId="022AC347" w14:textId="102786EA" w:rsidR="006929F5" w:rsidRDefault="006929F5" w:rsidP="002475F1">
      <w:pPr>
        <w:ind w:firstLine="0"/>
      </w:pPr>
      <w:r>
        <w:tab/>
      </w:r>
      <w:r>
        <w:tab/>
        <w:t>Output “Good Bye!”</w:t>
      </w:r>
    </w:p>
    <w:p w14:paraId="6BA9F825" w14:textId="43FE1448" w:rsidR="006929F5" w:rsidRDefault="006929F5" w:rsidP="002475F1">
      <w:pPr>
        <w:ind w:firstLine="0"/>
      </w:pPr>
      <w:r>
        <w:tab/>
        <w:t xml:space="preserve">Else </w:t>
      </w:r>
    </w:p>
    <w:p w14:paraId="570C4104" w14:textId="63ADB914" w:rsidR="006929F5" w:rsidRDefault="006929F5" w:rsidP="002475F1">
      <w:pPr>
        <w:ind w:firstLine="0"/>
      </w:pPr>
      <w:r>
        <w:tab/>
      </w:r>
      <w:r>
        <w:tab/>
        <w:t>“Invalid choice please try again.”</w:t>
      </w:r>
    </w:p>
    <w:p w14:paraId="5A28A3C2" w14:textId="77777777" w:rsidR="006929F5" w:rsidRDefault="006929F5" w:rsidP="002475F1">
      <w:pPr>
        <w:ind w:firstLine="0"/>
      </w:pPr>
    </w:p>
    <w:p w14:paraId="1B9D34F3" w14:textId="4D264B7D" w:rsidR="006929F5" w:rsidRDefault="006929F5" w:rsidP="002475F1">
      <w:pPr>
        <w:ind w:firstLine="0"/>
        <w:rPr>
          <w:rStyle w:val="Strong"/>
          <w:rFonts w:cstheme="minorHAnsi"/>
          <w:color w:val="565A5C"/>
          <w:shd w:val="clear" w:color="auto" w:fill="FFFFFF"/>
        </w:rPr>
      </w:pPr>
      <w:r w:rsidRPr="006929F5">
        <w:rPr>
          <w:rStyle w:val="Strong"/>
          <w:rFonts w:cstheme="minorHAnsi"/>
          <w:color w:val="565A5C"/>
          <w:shd w:val="clear" w:color="auto" w:fill="FFFFFF"/>
        </w:rPr>
        <w:t>Design pseudocode that will print out the list of the courses in the Computer Science program in alphanumeric order.</w:t>
      </w:r>
    </w:p>
    <w:p w14:paraId="68FB7501" w14:textId="77777777" w:rsidR="006929F5" w:rsidRDefault="006929F5" w:rsidP="002475F1">
      <w:pPr>
        <w:ind w:firstLine="0"/>
        <w:rPr>
          <w:rStyle w:val="Strong"/>
          <w:rFonts w:cstheme="minorHAnsi"/>
          <w:color w:val="565A5C"/>
          <w:shd w:val="clear" w:color="auto" w:fill="FFFFFF"/>
        </w:rPr>
      </w:pPr>
    </w:p>
    <w:p w14:paraId="3AFF352B" w14:textId="79A35C71" w:rsidR="006929F5" w:rsidRDefault="005114B7" w:rsidP="002475F1">
      <w:pPr>
        <w:ind w:firstLine="0"/>
        <w:rPr>
          <w:rFonts w:cstheme="minorHAnsi"/>
        </w:rPr>
      </w:pPr>
      <w:r>
        <w:rPr>
          <w:rFonts w:cstheme="minorHAnsi"/>
        </w:rPr>
        <w:t>Print course list in alphanumeric order</w:t>
      </w:r>
    </w:p>
    <w:p w14:paraId="17F54CAE" w14:textId="6DFECED7" w:rsidR="005114B7" w:rsidRDefault="005114B7" w:rsidP="002475F1">
      <w:pPr>
        <w:ind w:firstLine="0"/>
        <w:rPr>
          <w:rFonts w:cstheme="minorHAnsi"/>
        </w:rPr>
      </w:pPr>
      <w:r>
        <w:rPr>
          <w:rFonts w:cstheme="minorHAnsi"/>
        </w:rPr>
        <w:tab/>
        <w:t>Create a empty list called course list</w:t>
      </w:r>
    </w:p>
    <w:p w14:paraId="7CA97663" w14:textId="24CFBABB" w:rsidR="005114B7" w:rsidRDefault="005114B7" w:rsidP="002475F1">
      <w:pPr>
        <w:ind w:firstLine="0"/>
        <w:rPr>
          <w:rFonts w:cstheme="minorHAnsi"/>
        </w:rPr>
      </w:pPr>
      <w:r>
        <w:rPr>
          <w:rFonts w:cstheme="minorHAnsi"/>
        </w:rPr>
        <w:tab/>
        <w:t>For each course in data structure</w:t>
      </w:r>
    </w:p>
    <w:p w14:paraId="135A8CAC" w14:textId="6D2D2125" w:rsidR="005114B7" w:rsidRDefault="005114B7" w:rsidP="002475F1">
      <w:pPr>
        <w:ind w:firstLine="0"/>
        <w:rPr>
          <w:rFonts w:cstheme="minorHAnsi"/>
        </w:rPr>
      </w:pPr>
      <w:r>
        <w:rPr>
          <w:rFonts w:cstheme="minorHAnsi"/>
        </w:rPr>
        <w:tab/>
      </w:r>
      <w:r>
        <w:rPr>
          <w:rFonts w:cstheme="minorHAnsi"/>
        </w:rPr>
        <w:tab/>
        <w:t>Add course number to course list</w:t>
      </w:r>
    </w:p>
    <w:p w14:paraId="5E82D871" w14:textId="11F58C25" w:rsidR="005114B7" w:rsidRDefault="005114B7" w:rsidP="002475F1">
      <w:pPr>
        <w:ind w:firstLine="0"/>
        <w:rPr>
          <w:rFonts w:cstheme="minorHAnsi"/>
        </w:rPr>
      </w:pPr>
      <w:r>
        <w:rPr>
          <w:rFonts w:cstheme="minorHAnsi"/>
        </w:rPr>
        <w:tab/>
      </w:r>
      <w:r w:rsidR="00F066A7">
        <w:rPr>
          <w:rFonts w:cstheme="minorHAnsi"/>
        </w:rPr>
        <w:t>Sort the list of course numbers in alphanumeric number</w:t>
      </w:r>
    </w:p>
    <w:p w14:paraId="7B2E866C" w14:textId="47067F23" w:rsidR="00F066A7" w:rsidRDefault="00F066A7" w:rsidP="002475F1">
      <w:pPr>
        <w:ind w:firstLine="0"/>
        <w:rPr>
          <w:rFonts w:cstheme="minorHAnsi"/>
        </w:rPr>
      </w:pPr>
      <w:r>
        <w:rPr>
          <w:rFonts w:cstheme="minorHAnsi"/>
        </w:rPr>
        <w:tab/>
        <w:t>For each course number in course list</w:t>
      </w:r>
    </w:p>
    <w:p w14:paraId="6F587CD1" w14:textId="6C6962A0" w:rsidR="00F066A7" w:rsidRDefault="00F066A7" w:rsidP="002475F1">
      <w:pPr>
        <w:ind w:firstLine="0"/>
        <w:rPr>
          <w:rFonts w:cstheme="minorHAnsi"/>
        </w:rPr>
      </w:pPr>
      <w:r>
        <w:rPr>
          <w:rFonts w:cstheme="minorHAnsi"/>
        </w:rPr>
        <w:tab/>
      </w:r>
      <w:r>
        <w:rPr>
          <w:rFonts w:cstheme="minorHAnsi"/>
        </w:rPr>
        <w:tab/>
        <w:t>Output course number and course title</w:t>
      </w:r>
    </w:p>
    <w:p w14:paraId="7A74FD9B" w14:textId="77777777" w:rsidR="00F066A7" w:rsidRDefault="00F066A7" w:rsidP="002475F1">
      <w:pPr>
        <w:ind w:firstLine="0"/>
        <w:rPr>
          <w:rFonts w:cstheme="minorHAnsi"/>
        </w:rPr>
      </w:pPr>
    </w:p>
    <w:p w14:paraId="212437EC" w14:textId="13D6253D" w:rsidR="00F066A7" w:rsidRDefault="00F066A7" w:rsidP="002475F1">
      <w:pPr>
        <w:ind w:firstLine="0"/>
        <w:rPr>
          <w:rStyle w:val="Strong"/>
          <w:rFonts w:cstheme="minorHAnsi"/>
        </w:rPr>
      </w:pPr>
      <w:r w:rsidRPr="00F066A7">
        <w:rPr>
          <w:rStyle w:val="Strong"/>
          <w:rFonts w:cstheme="minorHAnsi"/>
          <w:color w:val="565A5C"/>
          <w:shd w:val="clear" w:color="auto" w:fill="FFFFFF"/>
        </w:rPr>
        <w:t>Evaluate the run-time and memory of data structures that could be used to address the requirements</w:t>
      </w:r>
      <w:r w:rsidRPr="00F066A7">
        <w:rPr>
          <w:rStyle w:val="Strong"/>
          <w:rFonts w:cstheme="minorHAnsi"/>
        </w:rPr>
        <w:t>.</w:t>
      </w:r>
    </w:p>
    <w:p w14:paraId="149F7990" w14:textId="282D84B7" w:rsidR="006929F5" w:rsidRDefault="00EB0CC2" w:rsidP="002475F1">
      <w:pPr>
        <w:ind w:firstLine="0"/>
        <w:rPr>
          <w:rStyle w:val="Strong"/>
          <w:color w:val="565A5C"/>
          <w:shd w:val="clear" w:color="auto" w:fill="FFFFFF"/>
        </w:rPr>
      </w:pPr>
      <w:r>
        <w:rPr>
          <w:rStyle w:val="Strong"/>
          <w:rFonts w:cstheme="minorHAnsi"/>
        </w:rPr>
        <w:t>Vector:</w:t>
      </w:r>
    </w:p>
    <w:tbl>
      <w:tblPr>
        <w:tblStyle w:val="TableGrid"/>
        <w:tblW w:w="0" w:type="auto"/>
        <w:tblLook w:val="04A0" w:firstRow="1" w:lastRow="0" w:firstColumn="1" w:lastColumn="0" w:noHBand="0" w:noVBand="1"/>
      </w:tblPr>
      <w:tblGrid>
        <w:gridCol w:w="2337"/>
        <w:gridCol w:w="2337"/>
        <w:gridCol w:w="2338"/>
        <w:gridCol w:w="2338"/>
      </w:tblGrid>
      <w:tr w:rsidR="00822427" w14:paraId="371EC5C7" w14:textId="77777777" w:rsidTr="00822427">
        <w:tc>
          <w:tcPr>
            <w:tcW w:w="2337" w:type="dxa"/>
          </w:tcPr>
          <w:p w14:paraId="5F80BA71" w14:textId="2AAFB5F1" w:rsidR="00822427" w:rsidRDefault="00822427" w:rsidP="002475F1">
            <w:pPr>
              <w:ind w:firstLine="0"/>
              <w:rPr>
                <w:b/>
                <w:bCs/>
                <w:color w:val="565A5C"/>
                <w:shd w:val="clear" w:color="auto" w:fill="FFFFFF"/>
              </w:rPr>
            </w:pPr>
            <w:r>
              <w:rPr>
                <w:b/>
                <w:bCs/>
                <w:color w:val="565A5C"/>
                <w:shd w:val="clear" w:color="auto" w:fill="FFFFFF"/>
              </w:rPr>
              <w:t>C</w:t>
            </w:r>
            <w:r>
              <w:t>ode</w:t>
            </w:r>
          </w:p>
        </w:tc>
        <w:tc>
          <w:tcPr>
            <w:tcW w:w="2337" w:type="dxa"/>
          </w:tcPr>
          <w:p w14:paraId="687D73EA" w14:textId="7B9DF45A" w:rsidR="00822427" w:rsidRDefault="00822427" w:rsidP="002475F1">
            <w:pPr>
              <w:ind w:firstLine="0"/>
              <w:rPr>
                <w:b/>
                <w:bCs/>
                <w:color w:val="565A5C"/>
                <w:shd w:val="clear" w:color="auto" w:fill="FFFFFF"/>
              </w:rPr>
            </w:pPr>
            <w:r>
              <w:rPr>
                <w:b/>
                <w:bCs/>
                <w:color w:val="565A5C"/>
                <w:shd w:val="clear" w:color="auto" w:fill="FFFFFF"/>
              </w:rPr>
              <w:t>L</w:t>
            </w:r>
            <w:r>
              <w:t>ine cost</w:t>
            </w:r>
          </w:p>
        </w:tc>
        <w:tc>
          <w:tcPr>
            <w:tcW w:w="2338" w:type="dxa"/>
          </w:tcPr>
          <w:p w14:paraId="2FD4C34E" w14:textId="53E795EB" w:rsidR="00822427" w:rsidRDefault="00822427" w:rsidP="002475F1">
            <w:pPr>
              <w:ind w:firstLine="0"/>
              <w:rPr>
                <w:b/>
                <w:bCs/>
                <w:color w:val="565A5C"/>
                <w:shd w:val="clear" w:color="auto" w:fill="FFFFFF"/>
              </w:rPr>
            </w:pPr>
            <w:r>
              <w:rPr>
                <w:b/>
                <w:bCs/>
                <w:color w:val="565A5C"/>
                <w:shd w:val="clear" w:color="auto" w:fill="FFFFFF"/>
              </w:rPr>
              <w:t>T</w:t>
            </w:r>
            <w:r>
              <w:t>imes of executes</w:t>
            </w:r>
          </w:p>
        </w:tc>
        <w:tc>
          <w:tcPr>
            <w:tcW w:w="2338" w:type="dxa"/>
          </w:tcPr>
          <w:p w14:paraId="10556560" w14:textId="55BAAB36" w:rsidR="00822427" w:rsidRDefault="00822427" w:rsidP="002475F1">
            <w:pPr>
              <w:ind w:firstLine="0"/>
              <w:rPr>
                <w:b/>
                <w:bCs/>
                <w:color w:val="565A5C"/>
                <w:shd w:val="clear" w:color="auto" w:fill="FFFFFF"/>
              </w:rPr>
            </w:pPr>
            <w:r>
              <w:rPr>
                <w:b/>
                <w:bCs/>
                <w:color w:val="565A5C"/>
                <w:shd w:val="clear" w:color="auto" w:fill="FFFFFF"/>
              </w:rPr>
              <w:t>Total cost</w:t>
            </w:r>
          </w:p>
        </w:tc>
      </w:tr>
      <w:tr w:rsidR="00822427" w14:paraId="68091E4A" w14:textId="77777777" w:rsidTr="00822427">
        <w:tc>
          <w:tcPr>
            <w:tcW w:w="2337" w:type="dxa"/>
          </w:tcPr>
          <w:p w14:paraId="32963C16" w14:textId="6D9710D4" w:rsidR="00822427" w:rsidRDefault="00822427" w:rsidP="002475F1">
            <w:pPr>
              <w:ind w:firstLine="0"/>
              <w:rPr>
                <w:b/>
                <w:bCs/>
                <w:color w:val="565A5C"/>
                <w:shd w:val="clear" w:color="auto" w:fill="FFFFFF"/>
              </w:rPr>
            </w:pPr>
            <w:r>
              <w:rPr>
                <w:b/>
                <w:bCs/>
                <w:color w:val="565A5C"/>
                <w:shd w:val="clear" w:color="auto" w:fill="FFFFFF"/>
              </w:rPr>
              <w:t>Open file for course data</w:t>
            </w:r>
          </w:p>
        </w:tc>
        <w:tc>
          <w:tcPr>
            <w:tcW w:w="2337" w:type="dxa"/>
          </w:tcPr>
          <w:p w14:paraId="488BD4D5" w14:textId="1A537689" w:rsidR="00822427" w:rsidRDefault="00AE33CF" w:rsidP="002475F1">
            <w:pPr>
              <w:ind w:firstLine="0"/>
              <w:rPr>
                <w:b/>
                <w:bCs/>
                <w:color w:val="565A5C"/>
                <w:shd w:val="clear" w:color="auto" w:fill="FFFFFF"/>
              </w:rPr>
            </w:pPr>
            <w:r>
              <w:rPr>
                <w:b/>
                <w:bCs/>
                <w:color w:val="565A5C"/>
                <w:shd w:val="clear" w:color="auto" w:fill="FFFFFF"/>
              </w:rPr>
              <w:t>1</w:t>
            </w:r>
          </w:p>
        </w:tc>
        <w:tc>
          <w:tcPr>
            <w:tcW w:w="2338" w:type="dxa"/>
          </w:tcPr>
          <w:p w14:paraId="3770DC1A" w14:textId="0EF7350C" w:rsidR="00822427" w:rsidRDefault="00AE33CF" w:rsidP="002475F1">
            <w:pPr>
              <w:ind w:firstLine="0"/>
              <w:rPr>
                <w:b/>
                <w:bCs/>
                <w:color w:val="565A5C"/>
                <w:shd w:val="clear" w:color="auto" w:fill="FFFFFF"/>
              </w:rPr>
            </w:pPr>
            <w:r>
              <w:rPr>
                <w:b/>
                <w:bCs/>
                <w:color w:val="565A5C"/>
                <w:shd w:val="clear" w:color="auto" w:fill="FFFFFF"/>
              </w:rPr>
              <w:t>1</w:t>
            </w:r>
          </w:p>
        </w:tc>
        <w:tc>
          <w:tcPr>
            <w:tcW w:w="2338" w:type="dxa"/>
          </w:tcPr>
          <w:p w14:paraId="7FB89A6C" w14:textId="3CBAC794" w:rsidR="00822427" w:rsidRDefault="00AE33CF" w:rsidP="002475F1">
            <w:pPr>
              <w:ind w:firstLine="0"/>
              <w:rPr>
                <w:b/>
                <w:bCs/>
                <w:color w:val="565A5C"/>
                <w:shd w:val="clear" w:color="auto" w:fill="FFFFFF"/>
              </w:rPr>
            </w:pPr>
            <w:r>
              <w:rPr>
                <w:b/>
                <w:bCs/>
                <w:color w:val="565A5C"/>
                <w:shd w:val="clear" w:color="auto" w:fill="FFFFFF"/>
              </w:rPr>
              <w:t>1</w:t>
            </w:r>
          </w:p>
        </w:tc>
      </w:tr>
      <w:tr w:rsidR="00822427" w14:paraId="325806FE" w14:textId="77777777" w:rsidTr="00822427">
        <w:tc>
          <w:tcPr>
            <w:tcW w:w="2337" w:type="dxa"/>
          </w:tcPr>
          <w:p w14:paraId="40DBDCDE" w14:textId="26676D18" w:rsidR="00822427" w:rsidRDefault="00562CC3" w:rsidP="002475F1">
            <w:pPr>
              <w:ind w:firstLine="0"/>
              <w:rPr>
                <w:b/>
                <w:bCs/>
                <w:color w:val="565A5C"/>
                <w:shd w:val="clear" w:color="auto" w:fill="FFFFFF"/>
              </w:rPr>
            </w:pPr>
            <w:r>
              <w:rPr>
                <w:b/>
                <w:bCs/>
                <w:color w:val="565A5C"/>
                <w:shd w:val="clear" w:color="auto" w:fill="FFFFFF"/>
              </w:rPr>
              <w:t>Check each line</w:t>
            </w:r>
            <w:r w:rsidR="00AE33CF">
              <w:rPr>
                <w:b/>
                <w:bCs/>
                <w:color w:val="565A5C"/>
                <w:shd w:val="clear" w:color="auto" w:fill="FFFFFF"/>
              </w:rPr>
              <w:t xml:space="preserve"> of file</w:t>
            </w:r>
          </w:p>
        </w:tc>
        <w:tc>
          <w:tcPr>
            <w:tcW w:w="2337" w:type="dxa"/>
          </w:tcPr>
          <w:p w14:paraId="4DB4FE46" w14:textId="648757C6" w:rsidR="00822427" w:rsidRDefault="00AE33CF" w:rsidP="002475F1">
            <w:pPr>
              <w:ind w:firstLine="0"/>
              <w:rPr>
                <w:b/>
                <w:bCs/>
                <w:color w:val="565A5C"/>
                <w:shd w:val="clear" w:color="auto" w:fill="FFFFFF"/>
              </w:rPr>
            </w:pPr>
            <w:r>
              <w:rPr>
                <w:b/>
                <w:bCs/>
                <w:color w:val="565A5C"/>
                <w:shd w:val="clear" w:color="auto" w:fill="FFFFFF"/>
              </w:rPr>
              <w:t>1</w:t>
            </w:r>
          </w:p>
        </w:tc>
        <w:tc>
          <w:tcPr>
            <w:tcW w:w="2338" w:type="dxa"/>
          </w:tcPr>
          <w:p w14:paraId="338BA42A" w14:textId="373F2D0F" w:rsidR="00822427" w:rsidRDefault="00AE33CF" w:rsidP="002475F1">
            <w:pPr>
              <w:ind w:firstLine="0"/>
              <w:rPr>
                <w:b/>
                <w:bCs/>
                <w:color w:val="565A5C"/>
                <w:shd w:val="clear" w:color="auto" w:fill="FFFFFF"/>
              </w:rPr>
            </w:pPr>
            <w:r>
              <w:rPr>
                <w:b/>
                <w:bCs/>
                <w:color w:val="565A5C"/>
                <w:shd w:val="clear" w:color="auto" w:fill="FFFFFF"/>
              </w:rPr>
              <w:t>n</w:t>
            </w:r>
          </w:p>
        </w:tc>
        <w:tc>
          <w:tcPr>
            <w:tcW w:w="2338" w:type="dxa"/>
          </w:tcPr>
          <w:p w14:paraId="0F25A5D8" w14:textId="0DB06208" w:rsidR="00822427" w:rsidRDefault="00AE33CF" w:rsidP="002475F1">
            <w:pPr>
              <w:ind w:firstLine="0"/>
              <w:rPr>
                <w:b/>
                <w:bCs/>
                <w:color w:val="565A5C"/>
                <w:shd w:val="clear" w:color="auto" w:fill="FFFFFF"/>
              </w:rPr>
            </w:pPr>
            <w:r>
              <w:rPr>
                <w:b/>
                <w:bCs/>
                <w:color w:val="565A5C"/>
                <w:shd w:val="clear" w:color="auto" w:fill="FFFFFF"/>
              </w:rPr>
              <w:t>n</w:t>
            </w:r>
          </w:p>
        </w:tc>
      </w:tr>
      <w:tr w:rsidR="00822427" w14:paraId="4154EDE2" w14:textId="77777777" w:rsidTr="00822427">
        <w:tc>
          <w:tcPr>
            <w:tcW w:w="2337" w:type="dxa"/>
          </w:tcPr>
          <w:p w14:paraId="76110899" w14:textId="3173526C" w:rsidR="00822427" w:rsidRDefault="00AE33CF" w:rsidP="002475F1">
            <w:pPr>
              <w:ind w:firstLine="0"/>
              <w:rPr>
                <w:b/>
                <w:bCs/>
                <w:color w:val="565A5C"/>
                <w:shd w:val="clear" w:color="auto" w:fill="FFFFFF"/>
              </w:rPr>
            </w:pPr>
            <w:r>
              <w:rPr>
                <w:b/>
                <w:bCs/>
                <w:color w:val="565A5C"/>
                <w:shd w:val="clear" w:color="auto" w:fill="FFFFFF"/>
              </w:rPr>
              <w:t>Creating course objects and storing in vector</w:t>
            </w:r>
          </w:p>
        </w:tc>
        <w:tc>
          <w:tcPr>
            <w:tcW w:w="2337" w:type="dxa"/>
          </w:tcPr>
          <w:p w14:paraId="0683DCFB" w14:textId="302DD672" w:rsidR="00822427" w:rsidRDefault="00AE33CF" w:rsidP="002475F1">
            <w:pPr>
              <w:ind w:firstLine="0"/>
              <w:rPr>
                <w:b/>
                <w:bCs/>
                <w:color w:val="565A5C"/>
                <w:shd w:val="clear" w:color="auto" w:fill="FFFFFF"/>
              </w:rPr>
            </w:pPr>
            <w:r>
              <w:rPr>
                <w:b/>
                <w:bCs/>
                <w:color w:val="565A5C"/>
                <w:shd w:val="clear" w:color="auto" w:fill="FFFFFF"/>
              </w:rPr>
              <w:t>4</w:t>
            </w:r>
          </w:p>
        </w:tc>
        <w:tc>
          <w:tcPr>
            <w:tcW w:w="2338" w:type="dxa"/>
          </w:tcPr>
          <w:p w14:paraId="0BC1455B" w14:textId="6988ABC1" w:rsidR="00822427" w:rsidRDefault="00AE33CF" w:rsidP="002475F1">
            <w:pPr>
              <w:ind w:firstLine="0"/>
              <w:rPr>
                <w:b/>
                <w:bCs/>
                <w:color w:val="565A5C"/>
                <w:shd w:val="clear" w:color="auto" w:fill="FFFFFF"/>
              </w:rPr>
            </w:pPr>
            <w:r>
              <w:rPr>
                <w:b/>
                <w:bCs/>
                <w:color w:val="565A5C"/>
                <w:shd w:val="clear" w:color="auto" w:fill="FFFFFF"/>
              </w:rPr>
              <w:t>n</w:t>
            </w:r>
          </w:p>
        </w:tc>
        <w:tc>
          <w:tcPr>
            <w:tcW w:w="2338" w:type="dxa"/>
          </w:tcPr>
          <w:p w14:paraId="108E6211" w14:textId="050C4C1A" w:rsidR="00822427" w:rsidRDefault="00AE33CF" w:rsidP="002475F1">
            <w:pPr>
              <w:ind w:firstLine="0"/>
              <w:rPr>
                <w:b/>
                <w:bCs/>
                <w:color w:val="565A5C"/>
                <w:shd w:val="clear" w:color="auto" w:fill="FFFFFF"/>
              </w:rPr>
            </w:pPr>
            <w:r>
              <w:rPr>
                <w:b/>
                <w:bCs/>
                <w:color w:val="565A5C"/>
                <w:shd w:val="clear" w:color="auto" w:fill="FFFFFF"/>
              </w:rPr>
              <w:t>4n</w:t>
            </w:r>
          </w:p>
        </w:tc>
      </w:tr>
      <w:tr w:rsidR="00822427" w14:paraId="4963133D" w14:textId="77777777" w:rsidTr="00822427">
        <w:tc>
          <w:tcPr>
            <w:tcW w:w="2337" w:type="dxa"/>
          </w:tcPr>
          <w:p w14:paraId="7236CA6B" w14:textId="163C257A" w:rsidR="00822427" w:rsidRDefault="00AE33CF" w:rsidP="002475F1">
            <w:pPr>
              <w:ind w:firstLine="0"/>
              <w:rPr>
                <w:b/>
                <w:bCs/>
                <w:color w:val="565A5C"/>
                <w:shd w:val="clear" w:color="auto" w:fill="FFFFFF"/>
              </w:rPr>
            </w:pPr>
            <w:r>
              <w:rPr>
                <w:b/>
                <w:bCs/>
                <w:color w:val="565A5C"/>
                <w:shd w:val="clear" w:color="auto" w:fill="FFFFFF"/>
              </w:rPr>
              <w:t>Worst Case</w:t>
            </w:r>
          </w:p>
        </w:tc>
        <w:tc>
          <w:tcPr>
            <w:tcW w:w="2337" w:type="dxa"/>
          </w:tcPr>
          <w:p w14:paraId="3B006A79" w14:textId="77777777" w:rsidR="00822427" w:rsidRDefault="00822427" w:rsidP="002475F1">
            <w:pPr>
              <w:ind w:firstLine="0"/>
              <w:rPr>
                <w:b/>
                <w:bCs/>
                <w:color w:val="565A5C"/>
                <w:shd w:val="clear" w:color="auto" w:fill="FFFFFF"/>
              </w:rPr>
            </w:pPr>
          </w:p>
        </w:tc>
        <w:tc>
          <w:tcPr>
            <w:tcW w:w="2338" w:type="dxa"/>
          </w:tcPr>
          <w:p w14:paraId="1A018AB0" w14:textId="77777777" w:rsidR="00822427" w:rsidRDefault="00822427" w:rsidP="002475F1">
            <w:pPr>
              <w:ind w:firstLine="0"/>
              <w:rPr>
                <w:b/>
                <w:bCs/>
                <w:color w:val="565A5C"/>
                <w:shd w:val="clear" w:color="auto" w:fill="FFFFFF"/>
              </w:rPr>
            </w:pPr>
          </w:p>
        </w:tc>
        <w:tc>
          <w:tcPr>
            <w:tcW w:w="2338" w:type="dxa"/>
          </w:tcPr>
          <w:p w14:paraId="48323689" w14:textId="3B4B4487" w:rsidR="00822427" w:rsidRDefault="00AE33CF" w:rsidP="002475F1">
            <w:pPr>
              <w:ind w:firstLine="0"/>
              <w:rPr>
                <w:b/>
                <w:bCs/>
                <w:color w:val="565A5C"/>
                <w:shd w:val="clear" w:color="auto" w:fill="FFFFFF"/>
              </w:rPr>
            </w:pPr>
            <w:r>
              <w:rPr>
                <w:b/>
                <w:bCs/>
                <w:color w:val="565A5C"/>
                <w:shd w:val="clear" w:color="auto" w:fill="FFFFFF"/>
              </w:rPr>
              <w:t>5n+1</w:t>
            </w:r>
          </w:p>
        </w:tc>
      </w:tr>
      <w:tr w:rsidR="00822427" w14:paraId="60B00BF4" w14:textId="77777777" w:rsidTr="00822427">
        <w:tc>
          <w:tcPr>
            <w:tcW w:w="2337" w:type="dxa"/>
          </w:tcPr>
          <w:p w14:paraId="78E5F375" w14:textId="7425B294" w:rsidR="00822427" w:rsidRDefault="00AE33CF" w:rsidP="002475F1">
            <w:pPr>
              <w:ind w:firstLine="0"/>
              <w:rPr>
                <w:b/>
                <w:bCs/>
                <w:color w:val="565A5C"/>
                <w:shd w:val="clear" w:color="auto" w:fill="FFFFFF"/>
              </w:rPr>
            </w:pPr>
            <w:r>
              <w:rPr>
                <w:b/>
                <w:bCs/>
                <w:color w:val="565A5C"/>
                <w:shd w:val="clear" w:color="auto" w:fill="FFFFFF"/>
              </w:rPr>
              <w:t>Runtime</w:t>
            </w:r>
          </w:p>
        </w:tc>
        <w:tc>
          <w:tcPr>
            <w:tcW w:w="2337" w:type="dxa"/>
          </w:tcPr>
          <w:p w14:paraId="28B9C9B7" w14:textId="77777777" w:rsidR="00822427" w:rsidRDefault="00822427" w:rsidP="002475F1">
            <w:pPr>
              <w:ind w:firstLine="0"/>
              <w:rPr>
                <w:b/>
                <w:bCs/>
                <w:color w:val="565A5C"/>
                <w:shd w:val="clear" w:color="auto" w:fill="FFFFFF"/>
              </w:rPr>
            </w:pPr>
          </w:p>
        </w:tc>
        <w:tc>
          <w:tcPr>
            <w:tcW w:w="2338" w:type="dxa"/>
          </w:tcPr>
          <w:p w14:paraId="7A7C2ED8" w14:textId="77777777" w:rsidR="00822427" w:rsidRDefault="00822427" w:rsidP="002475F1">
            <w:pPr>
              <w:ind w:firstLine="0"/>
              <w:rPr>
                <w:b/>
                <w:bCs/>
                <w:color w:val="565A5C"/>
                <w:shd w:val="clear" w:color="auto" w:fill="FFFFFF"/>
              </w:rPr>
            </w:pPr>
          </w:p>
        </w:tc>
        <w:tc>
          <w:tcPr>
            <w:tcW w:w="2338" w:type="dxa"/>
          </w:tcPr>
          <w:p w14:paraId="091E0B9C" w14:textId="38578046" w:rsidR="00822427" w:rsidRPr="00AE33CF" w:rsidRDefault="00AE33CF" w:rsidP="002475F1">
            <w:pPr>
              <w:ind w:firstLine="0"/>
              <w:rPr>
                <w:b/>
                <w:bCs/>
                <w:i/>
                <w:iCs/>
                <w:color w:val="565A5C"/>
                <w:shd w:val="clear" w:color="auto" w:fill="FFFFFF"/>
              </w:rPr>
            </w:pPr>
            <w:r w:rsidRPr="00AE33CF">
              <w:rPr>
                <w:b/>
                <w:bCs/>
                <w:i/>
                <w:iCs/>
                <w:color w:val="565A5C"/>
                <w:shd w:val="clear" w:color="auto" w:fill="FFFFFF"/>
              </w:rPr>
              <w:t>O</w:t>
            </w:r>
            <w:r>
              <w:rPr>
                <w:b/>
                <w:bCs/>
                <w:i/>
                <w:iCs/>
                <w:color w:val="565A5C"/>
                <w:shd w:val="clear" w:color="auto" w:fill="FFFFFF"/>
              </w:rPr>
              <w:t>(n)</w:t>
            </w:r>
          </w:p>
        </w:tc>
      </w:tr>
    </w:tbl>
    <w:p w14:paraId="1563580F" w14:textId="77777777" w:rsidR="00E701A8" w:rsidRDefault="00E701A8" w:rsidP="002475F1">
      <w:pPr>
        <w:ind w:firstLine="0"/>
        <w:rPr>
          <w:b/>
          <w:bCs/>
          <w:color w:val="565A5C"/>
          <w:shd w:val="clear" w:color="auto" w:fill="FFFFFF"/>
        </w:rPr>
      </w:pPr>
    </w:p>
    <w:p w14:paraId="2ADBE499" w14:textId="77777777" w:rsidR="00AE33CF" w:rsidRDefault="00AE33CF" w:rsidP="002475F1">
      <w:pPr>
        <w:ind w:firstLine="0"/>
        <w:rPr>
          <w:b/>
          <w:bCs/>
          <w:color w:val="565A5C"/>
          <w:shd w:val="clear" w:color="auto" w:fill="FFFFFF"/>
        </w:rPr>
      </w:pPr>
    </w:p>
    <w:p w14:paraId="5E952771" w14:textId="77777777" w:rsidR="00AE33CF" w:rsidRDefault="00AE33CF" w:rsidP="002475F1">
      <w:pPr>
        <w:ind w:firstLine="0"/>
        <w:rPr>
          <w:b/>
          <w:bCs/>
          <w:color w:val="565A5C"/>
          <w:shd w:val="clear" w:color="auto" w:fill="FFFFFF"/>
        </w:rPr>
      </w:pPr>
    </w:p>
    <w:p w14:paraId="5DB09FCE" w14:textId="77777777" w:rsidR="00AE33CF" w:rsidRPr="00E701A8" w:rsidRDefault="00AE33CF" w:rsidP="002475F1">
      <w:pPr>
        <w:ind w:firstLine="0"/>
        <w:rPr>
          <w:b/>
          <w:bCs/>
          <w:color w:val="565A5C"/>
          <w:shd w:val="clear" w:color="auto" w:fill="FFFFFF"/>
        </w:rPr>
      </w:pPr>
    </w:p>
    <w:p w14:paraId="6F949A14" w14:textId="5EDCE495" w:rsidR="0039074B" w:rsidRDefault="00EB0CC2" w:rsidP="002475F1">
      <w:pPr>
        <w:ind w:firstLine="0"/>
        <w:rPr>
          <w:b/>
          <w:bCs/>
        </w:rPr>
      </w:pPr>
      <w:r>
        <w:rPr>
          <w:b/>
          <w:bCs/>
        </w:rPr>
        <w:t>Hash Table:</w:t>
      </w:r>
    </w:p>
    <w:tbl>
      <w:tblPr>
        <w:tblStyle w:val="TableGrid"/>
        <w:tblW w:w="0" w:type="auto"/>
        <w:tblLook w:val="04A0" w:firstRow="1" w:lastRow="0" w:firstColumn="1" w:lastColumn="0" w:noHBand="0" w:noVBand="1"/>
      </w:tblPr>
      <w:tblGrid>
        <w:gridCol w:w="2337"/>
        <w:gridCol w:w="2337"/>
        <w:gridCol w:w="2338"/>
        <w:gridCol w:w="2338"/>
      </w:tblGrid>
      <w:tr w:rsidR="00AE33CF" w14:paraId="43BCA66E" w14:textId="77777777" w:rsidTr="00AE33CF">
        <w:tc>
          <w:tcPr>
            <w:tcW w:w="2337" w:type="dxa"/>
          </w:tcPr>
          <w:p w14:paraId="2D8E088A" w14:textId="03EF5144" w:rsidR="00AE33CF" w:rsidRDefault="00AE33CF" w:rsidP="002475F1">
            <w:pPr>
              <w:ind w:firstLine="0"/>
              <w:rPr>
                <w:b/>
                <w:bCs/>
              </w:rPr>
            </w:pPr>
            <w:r>
              <w:rPr>
                <w:b/>
                <w:bCs/>
              </w:rPr>
              <w:t>Code</w:t>
            </w:r>
          </w:p>
        </w:tc>
        <w:tc>
          <w:tcPr>
            <w:tcW w:w="2337" w:type="dxa"/>
          </w:tcPr>
          <w:p w14:paraId="3CEA596B" w14:textId="0E7D3D21" w:rsidR="00AE33CF" w:rsidRDefault="00AE33CF" w:rsidP="002475F1">
            <w:pPr>
              <w:ind w:firstLine="0"/>
              <w:rPr>
                <w:b/>
                <w:bCs/>
              </w:rPr>
            </w:pPr>
            <w:r>
              <w:rPr>
                <w:b/>
                <w:bCs/>
              </w:rPr>
              <w:t>Line Cost</w:t>
            </w:r>
          </w:p>
        </w:tc>
        <w:tc>
          <w:tcPr>
            <w:tcW w:w="2338" w:type="dxa"/>
          </w:tcPr>
          <w:p w14:paraId="05753C0F" w14:textId="040DB5C7" w:rsidR="00AE33CF" w:rsidRDefault="00AE33CF" w:rsidP="002475F1">
            <w:pPr>
              <w:ind w:firstLine="0"/>
              <w:rPr>
                <w:b/>
                <w:bCs/>
              </w:rPr>
            </w:pPr>
            <w:r>
              <w:rPr>
                <w:b/>
                <w:bCs/>
              </w:rPr>
              <w:t>Times of executes</w:t>
            </w:r>
          </w:p>
        </w:tc>
        <w:tc>
          <w:tcPr>
            <w:tcW w:w="2338" w:type="dxa"/>
          </w:tcPr>
          <w:p w14:paraId="7D8DCB49" w14:textId="0896DC97" w:rsidR="00AE33CF" w:rsidRDefault="00AE33CF" w:rsidP="002475F1">
            <w:pPr>
              <w:ind w:firstLine="0"/>
              <w:rPr>
                <w:b/>
                <w:bCs/>
              </w:rPr>
            </w:pPr>
            <w:r>
              <w:rPr>
                <w:b/>
                <w:bCs/>
              </w:rPr>
              <w:t>Total cost</w:t>
            </w:r>
          </w:p>
        </w:tc>
      </w:tr>
      <w:tr w:rsidR="00AE33CF" w14:paraId="01ECEE40" w14:textId="77777777" w:rsidTr="00AE33CF">
        <w:tc>
          <w:tcPr>
            <w:tcW w:w="2337" w:type="dxa"/>
          </w:tcPr>
          <w:p w14:paraId="3749ADFE" w14:textId="0B76EB16" w:rsidR="00AE33CF" w:rsidRDefault="00AE33CF" w:rsidP="002475F1">
            <w:pPr>
              <w:ind w:firstLine="0"/>
              <w:rPr>
                <w:b/>
                <w:bCs/>
              </w:rPr>
            </w:pPr>
            <w:r>
              <w:rPr>
                <w:b/>
                <w:bCs/>
              </w:rPr>
              <w:t>Opening file for course data</w:t>
            </w:r>
          </w:p>
        </w:tc>
        <w:tc>
          <w:tcPr>
            <w:tcW w:w="2337" w:type="dxa"/>
          </w:tcPr>
          <w:p w14:paraId="20A4AF8F" w14:textId="6C255A58" w:rsidR="00AE33CF" w:rsidRDefault="00AE33CF" w:rsidP="002475F1">
            <w:pPr>
              <w:ind w:firstLine="0"/>
              <w:rPr>
                <w:b/>
                <w:bCs/>
              </w:rPr>
            </w:pPr>
            <w:r>
              <w:rPr>
                <w:b/>
                <w:bCs/>
              </w:rPr>
              <w:t>1</w:t>
            </w:r>
          </w:p>
        </w:tc>
        <w:tc>
          <w:tcPr>
            <w:tcW w:w="2338" w:type="dxa"/>
          </w:tcPr>
          <w:p w14:paraId="68EFC2F5" w14:textId="7007DA60" w:rsidR="00AE33CF" w:rsidRDefault="00AE33CF" w:rsidP="002475F1">
            <w:pPr>
              <w:ind w:firstLine="0"/>
              <w:rPr>
                <w:b/>
                <w:bCs/>
              </w:rPr>
            </w:pPr>
            <w:r>
              <w:rPr>
                <w:b/>
                <w:bCs/>
              </w:rPr>
              <w:t>1</w:t>
            </w:r>
          </w:p>
        </w:tc>
        <w:tc>
          <w:tcPr>
            <w:tcW w:w="2338" w:type="dxa"/>
          </w:tcPr>
          <w:p w14:paraId="5117322E" w14:textId="7851912E" w:rsidR="00AE33CF" w:rsidRDefault="00AE33CF" w:rsidP="002475F1">
            <w:pPr>
              <w:ind w:firstLine="0"/>
              <w:rPr>
                <w:b/>
                <w:bCs/>
              </w:rPr>
            </w:pPr>
            <w:r>
              <w:rPr>
                <w:b/>
                <w:bCs/>
              </w:rPr>
              <w:t>1</w:t>
            </w:r>
          </w:p>
        </w:tc>
      </w:tr>
      <w:tr w:rsidR="00AE33CF" w14:paraId="3A19A4DD" w14:textId="77777777" w:rsidTr="00AE33CF">
        <w:tc>
          <w:tcPr>
            <w:tcW w:w="2337" w:type="dxa"/>
          </w:tcPr>
          <w:p w14:paraId="797CB110" w14:textId="2A0952C4" w:rsidR="00AE33CF" w:rsidRDefault="00AE33CF" w:rsidP="002475F1">
            <w:pPr>
              <w:ind w:firstLine="0"/>
              <w:rPr>
                <w:b/>
                <w:bCs/>
              </w:rPr>
            </w:pPr>
            <w:r>
              <w:rPr>
                <w:b/>
                <w:bCs/>
              </w:rPr>
              <w:t>Check each line of file</w:t>
            </w:r>
          </w:p>
        </w:tc>
        <w:tc>
          <w:tcPr>
            <w:tcW w:w="2337" w:type="dxa"/>
          </w:tcPr>
          <w:p w14:paraId="3FA1AC46" w14:textId="03C5DC1A" w:rsidR="00AE33CF" w:rsidRDefault="00AE33CF" w:rsidP="002475F1">
            <w:pPr>
              <w:ind w:firstLine="0"/>
              <w:rPr>
                <w:b/>
                <w:bCs/>
              </w:rPr>
            </w:pPr>
            <w:r>
              <w:rPr>
                <w:b/>
                <w:bCs/>
              </w:rPr>
              <w:t>1</w:t>
            </w:r>
          </w:p>
        </w:tc>
        <w:tc>
          <w:tcPr>
            <w:tcW w:w="2338" w:type="dxa"/>
          </w:tcPr>
          <w:p w14:paraId="385AD4C5" w14:textId="589973D6" w:rsidR="00AE33CF" w:rsidRDefault="00AE33CF" w:rsidP="002475F1">
            <w:pPr>
              <w:ind w:firstLine="0"/>
              <w:rPr>
                <w:b/>
                <w:bCs/>
              </w:rPr>
            </w:pPr>
            <w:r>
              <w:rPr>
                <w:b/>
                <w:bCs/>
              </w:rPr>
              <w:t>n</w:t>
            </w:r>
          </w:p>
        </w:tc>
        <w:tc>
          <w:tcPr>
            <w:tcW w:w="2338" w:type="dxa"/>
          </w:tcPr>
          <w:p w14:paraId="0FA14D28" w14:textId="4EDDD719" w:rsidR="00AE33CF" w:rsidRDefault="00AE33CF" w:rsidP="002475F1">
            <w:pPr>
              <w:ind w:firstLine="0"/>
              <w:rPr>
                <w:b/>
                <w:bCs/>
              </w:rPr>
            </w:pPr>
            <w:r>
              <w:rPr>
                <w:b/>
                <w:bCs/>
              </w:rPr>
              <w:t>9n</w:t>
            </w:r>
          </w:p>
        </w:tc>
      </w:tr>
      <w:tr w:rsidR="00AE33CF" w14:paraId="0D4F4F89" w14:textId="77777777" w:rsidTr="00AE33CF">
        <w:tc>
          <w:tcPr>
            <w:tcW w:w="2337" w:type="dxa"/>
          </w:tcPr>
          <w:p w14:paraId="04D68802" w14:textId="7D865864" w:rsidR="00AE33CF" w:rsidRDefault="00AE33CF" w:rsidP="002475F1">
            <w:pPr>
              <w:ind w:firstLine="0"/>
              <w:rPr>
                <w:b/>
                <w:bCs/>
              </w:rPr>
            </w:pPr>
            <w:r>
              <w:rPr>
                <w:b/>
                <w:bCs/>
              </w:rPr>
              <w:t>Creating course objects and storing in hash table</w:t>
            </w:r>
          </w:p>
        </w:tc>
        <w:tc>
          <w:tcPr>
            <w:tcW w:w="2337" w:type="dxa"/>
          </w:tcPr>
          <w:p w14:paraId="352C6069" w14:textId="68D106EA" w:rsidR="00AE33CF" w:rsidRDefault="00AE33CF" w:rsidP="002475F1">
            <w:pPr>
              <w:ind w:firstLine="0"/>
              <w:rPr>
                <w:b/>
                <w:bCs/>
              </w:rPr>
            </w:pPr>
            <w:r>
              <w:rPr>
                <w:b/>
                <w:bCs/>
              </w:rPr>
              <w:t>9</w:t>
            </w:r>
          </w:p>
        </w:tc>
        <w:tc>
          <w:tcPr>
            <w:tcW w:w="2338" w:type="dxa"/>
          </w:tcPr>
          <w:p w14:paraId="027B7204" w14:textId="36031DA5" w:rsidR="00AE33CF" w:rsidRDefault="00AE33CF" w:rsidP="002475F1">
            <w:pPr>
              <w:ind w:firstLine="0"/>
              <w:rPr>
                <w:b/>
                <w:bCs/>
              </w:rPr>
            </w:pPr>
            <w:r>
              <w:rPr>
                <w:b/>
                <w:bCs/>
              </w:rPr>
              <w:t>n</w:t>
            </w:r>
          </w:p>
        </w:tc>
        <w:tc>
          <w:tcPr>
            <w:tcW w:w="2338" w:type="dxa"/>
          </w:tcPr>
          <w:p w14:paraId="54D1BD12" w14:textId="601CBD41" w:rsidR="00AE33CF" w:rsidRDefault="00AE33CF" w:rsidP="002475F1">
            <w:pPr>
              <w:ind w:firstLine="0"/>
              <w:rPr>
                <w:b/>
                <w:bCs/>
              </w:rPr>
            </w:pPr>
            <w:r>
              <w:rPr>
                <w:b/>
                <w:bCs/>
              </w:rPr>
              <w:t>9n</w:t>
            </w:r>
          </w:p>
        </w:tc>
      </w:tr>
      <w:tr w:rsidR="00AE33CF" w14:paraId="6A1D186F" w14:textId="77777777" w:rsidTr="00AE33CF">
        <w:tc>
          <w:tcPr>
            <w:tcW w:w="2337" w:type="dxa"/>
          </w:tcPr>
          <w:p w14:paraId="36AAE5C7" w14:textId="71048829" w:rsidR="00AE33CF" w:rsidRDefault="00AE33CF" w:rsidP="002475F1">
            <w:pPr>
              <w:ind w:firstLine="0"/>
              <w:rPr>
                <w:b/>
                <w:bCs/>
              </w:rPr>
            </w:pPr>
            <w:r>
              <w:rPr>
                <w:b/>
                <w:bCs/>
              </w:rPr>
              <w:t xml:space="preserve">Printing course information and </w:t>
            </w:r>
            <w:proofErr w:type="spellStart"/>
            <w:r>
              <w:rPr>
                <w:b/>
                <w:bCs/>
              </w:rPr>
              <w:t>prereq</w:t>
            </w:r>
            <w:proofErr w:type="spellEnd"/>
          </w:p>
        </w:tc>
        <w:tc>
          <w:tcPr>
            <w:tcW w:w="2337" w:type="dxa"/>
          </w:tcPr>
          <w:p w14:paraId="553DE72C" w14:textId="55E87AE3" w:rsidR="00AE33CF" w:rsidRDefault="00AE33CF" w:rsidP="002475F1">
            <w:pPr>
              <w:ind w:firstLine="0"/>
              <w:rPr>
                <w:b/>
                <w:bCs/>
              </w:rPr>
            </w:pPr>
            <w:r>
              <w:rPr>
                <w:b/>
                <w:bCs/>
              </w:rPr>
              <w:t>1</w:t>
            </w:r>
          </w:p>
        </w:tc>
        <w:tc>
          <w:tcPr>
            <w:tcW w:w="2338" w:type="dxa"/>
          </w:tcPr>
          <w:p w14:paraId="42DA61B2" w14:textId="52BF492E" w:rsidR="00AE33CF" w:rsidRDefault="00AE33CF" w:rsidP="002475F1">
            <w:pPr>
              <w:ind w:firstLine="0"/>
              <w:rPr>
                <w:b/>
                <w:bCs/>
              </w:rPr>
            </w:pPr>
            <w:r>
              <w:rPr>
                <w:b/>
                <w:bCs/>
              </w:rPr>
              <w:t>1</w:t>
            </w:r>
          </w:p>
        </w:tc>
        <w:tc>
          <w:tcPr>
            <w:tcW w:w="2338" w:type="dxa"/>
          </w:tcPr>
          <w:p w14:paraId="4EE2B3EB" w14:textId="0F674713" w:rsidR="00AE33CF" w:rsidRDefault="00AE33CF" w:rsidP="002475F1">
            <w:pPr>
              <w:ind w:firstLine="0"/>
              <w:rPr>
                <w:b/>
                <w:bCs/>
              </w:rPr>
            </w:pPr>
            <w:r>
              <w:rPr>
                <w:b/>
                <w:bCs/>
              </w:rPr>
              <w:t>1</w:t>
            </w:r>
          </w:p>
        </w:tc>
      </w:tr>
      <w:tr w:rsidR="00AE33CF" w14:paraId="7BF9CFB6" w14:textId="77777777" w:rsidTr="00AE33CF">
        <w:tc>
          <w:tcPr>
            <w:tcW w:w="2337" w:type="dxa"/>
          </w:tcPr>
          <w:p w14:paraId="793F40E6" w14:textId="2601D20A" w:rsidR="00AE33CF" w:rsidRDefault="00AE33CF" w:rsidP="002475F1">
            <w:pPr>
              <w:ind w:firstLine="0"/>
              <w:rPr>
                <w:b/>
                <w:bCs/>
              </w:rPr>
            </w:pPr>
            <w:r>
              <w:rPr>
                <w:b/>
                <w:bCs/>
              </w:rPr>
              <w:t>Worst Case</w:t>
            </w:r>
          </w:p>
        </w:tc>
        <w:tc>
          <w:tcPr>
            <w:tcW w:w="2337" w:type="dxa"/>
          </w:tcPr>
          <w:p w14:paraId="0AA9AAF3" w14:textId="77777777" w:rsidR="00AE33CF" w:rsidRDefault="00AE33CF" w:rsidP="002475F1">
            <w:pPr>
              <w:ind w:firstLine="0"/>
              <w:rPr>
                <w:b/>
                <w:bCs/>
              </w:rPr>
            </w:pPr>
          </w:p>
        </w:tc>
        <w:tc>
          <w:tcPr>
            <w:tcW w:w="2338" w:type="dxa"/>
          </w:tcPr>
          <w:p w14:paraId="2A0FD544" w14:textId="77777777" w:rsidR="00AE33CF" w:rsidRDefault="00AE33CF" w:rsidP="002475F1">
            <w:pPr>
              <w:ind w:firstLine="0"/>
              <w:rPr>
                <w:b/>
                <w:bCs/>
              </w:rPr>
            </w:pPr>
          </w:p>
        </w:tc>
        <w:tc>
          <w:tcPr>
            <w:tcW w:w="2338" w:type="dxa"/>
          </w:tcPr>
          <w:p w14:paraId="3C7552E4" w14:textId="38CF7433" w:rsidR="00AE33CF" w:rsidRDefault="00AE33CF" w:rsidP="002475F1">
            <w:pPr>
              <w:ind w:firstLine="0"/>
              <w:rPr>
                <w:b/>
                <w:bCs/>
              </w:rPr>
            </w:pPr>
            <w:r>
              <w:rPr>
                <w:b/>
                <w:bCs/>
              </w:rPr>
              <w:t>10n+2</w:t>
            </w:r>
          </w:p>
        </w:tc>
      </w:tr>
      <w:tr w:rsidR="00AE33CF" w14:paraId="70378613" w14:textId="77777777" w:rsidTr="00AE33CF">
        <w:tc>
          <w:tcPr>
            <w:tcW w:w="2337" w:type="dxa"/>
          </w:tcPr>
          <w:p w14:paraId="39A285FC" w14:textId="2E27DB6C" w:rsidR="00AE33CF" w:rsidRDefault="00AE33CF" w:rsidP="002475F1">
            <w:pPr>
              <w:ind w:firstLine="0"/>
              <w:rPr>
                <w:b/>
                <w:bCs/>
              </w:rPr>
            </w:pPr>
            <w:r>
              <w:rPr>
                <w:b/>
                <w:bCs/>
              </w:rPr>
              <w:t>Runtime</w:t>
            </w:r>
          </w:p>
        </w:tc>
        <w:tc>
          <w:tcPr>
            <w:tcW w:w="2337" w:type="dxa"/>
          </w:tcPr>
          <w:p w14:paraId="2AFADA9B" w14:textId="77777777" w:rsidR="00AE33CF" w:rsidRDefault="00AE33CF" w:rsidP="002475F1">
            <w:pPr>
              <w:ind w:firstLine="0"/>
              <w:rPr>
                <w:b/>
                <w:bCs/>
              </w:rPr>
            </w:pPr>
          </w:p>
        </w:tc>
        <w:tc>
          <w:tcPr>
            <w:tcW w:w="2338" w:type="dxa"/>
          </w:tcPr>
          <w:p w14:paraId="74A13FC7" w14:textId="77777777" w:rsidR="00AE33CF" w:rsidRDefault="00AE33CF" w:rsidP="002475F1">
            <w:pPr>
              <w:ind w:firstLine="0"/>
              <w:rPr>
                <w:b/>
                <w:bCs/>
              </w:rPr>
            </w:pPr>
          </w:p>
        </w:tc>
        <w:tc>
          <w:tcPr>
            <w:tcW w:w="2338" w:type="dxa"/>
          </w:tcPr>
          <w:p w14:paraId="69189C78" w14:textId="0D1EAD23" w:rsidR="00AE33CF" w:rsidRPr="00AE33CF" w:rsidRDefault="00AE33CF" w:rsidP="002475F1">
            <w:pPr>
              <w:ind w:firstLine="0"/>
              <w:rPr>
                <w:b/>
                <w:bCs/>
                <w:i/>
                <w:iCs/>
              </w:rPr>
            </w:pPr>
            <w:r>
              <w:rPr>
                <w:b/>
                <w:bCs/>
                <w:i/>
                <w:iCs/>
              </w:rPr>
              <w:t>O(n)</w:t>
            </w:r>
          </w:p>
        </w:tc>
      </w:tr>
    </w:tbl>
    <w:p w14:paraId="5BB7F546" w14:textId="77777777" w:rsidR="00EB0CC2" w:rsidRDefault="00EB0CC2" w:rsidP="002475F1">
      <w:pPr>
        <w:ind w:firstLine="0"/>
        <w:rPr>
          <w:b/>
          <w:bCs/>
        </w:rPr>
      </w:pPr>
    </w:p>
    <w:p w14:paraId="1C997BAF" w14:textId="2EBFBBD6" w:rsidR="00EA5FC1" w:rsidRDefault="00EA5FC1" w:rsidP="002475F1">
      <w:pPr>
        <w:ind w:firstLine="0"/>
        <w:rPr>
          <w:b/>
          <w:bCs/>
        </w:rPr>
      </w:pPr>
      <w:r>
        <w:rPr>
          <w:b/>
          <w:bCs/>
        </w:rPr>
        <w:t>Binary Search Tree:</w:t>
      </w:r>
    </w:p>
    <w:tbl>
      <w:tblPr>
        <w:tblStyle w:val="TableGrid"/>
        <w:tblW w:w="0" w:type="auto"/>
        <w:tblLook w:val="04A0" w:firstRow="1" w:lastRow="0" w:firstColumn="1" w:lastColumn="0" w:noHBand="0" w:noVBand="1"/>
      </w:tblPr>
      <w:tblGrid>
        <w:gridCol w:w="2337"/>
        <w:gridCol w:w="2337"/>
        <w:gridCol w:w="2338"/>
        <w:gridCol w:w="2338"/>
      </w:tblGrid>
      <w:tr w:rsidR="00EA5FC1" w14:paraId="5FC0D081" w14:textId="77777777" w:rsidTr="00EA5FC1">
        <w:tc>
          <w:tcPr>
            <w:tcW w:w="2337" w:type="dxa"/>
          </w:tcPr>
          <w:p w14:paraId="688B1C33" w14:textId="60C56121" w:rsidR="00EA5FC1" w:rsidRDefault="00EA5FC1" w:rsidP="002475F1">
            <w:pPr>
              <w:ind w:firstLine="0"/>
              <w:rPr>
                <w:b/>
                <w:bCs/>
              </w:rPr>
            </w:pPr>
            <w:r>
              <w:rPr>
                <w:b/>
                <w:bCs/>
              </w:rPr>
              <w:t>Code</w:t>
            </w:r>
          </w:p>
        </w:tc>
        <w:tc>
          <w:tcPr>
            <w:tcW w:w="2337" w:type="dxa"/>
          </w:tcPr>
          <w:p w14:paraId="3BC5BC80" w14:textId="21FE00FD" w:rsidR="00EA5FC1" w:rsidRDefault="00EA5FC1" w:rsidP="002475F1">
            <w:pPr>
              <w:ind w:firstLine="0"/>
              <w:rPr>
                <w:b/>
                <w:bCs/>
              </w:rPr>
            </w:pPr>
            <w:r>
              <w:rPr>
                <w:b/>
                <w:bCs/>
              </w:rPr>
              <w:t>Line cost</w:t>
            </w:r>
          </w:p>
        </w:tc>
        <w:tc>
          <w:tcPr>
            <w:tcW w:w="2338" w:type="dxa"/>
          </w:tcPr>
          <w:p w14:paraId="2BDD4A86" w14:textId="017F3E17" w:rsidR="00EA5FC1" w:rsidRDefault="00EA5FC1" w:rsidP="002475F1">
            <w:pPr>
              <w:ind w:firstLine="0"/>
              <w:rPr>
                <w:b/>
                <w:bCs/>
              </w:rPr>
            </w:pPr>
            <w:r>
              <w:rPr>
                <w:b/>
                <w:bCs/>
              </w:rPr>
              <w:t>Times of executes</w:t>
            </w:r>
          </w:p>
        </w:tc>
        <w:tc>
          <w:tcPr>
            <w:tcW w:w="2338" w:type="dxa"/>
          </w:tcPr>
          <w:p w14:paraId="6380D038" w14:textId="7D31AB1C" w:rsidR="00EA5FC1" w:rsidRDefault="00EA5FC1" w:rsidP="002475F1">
            <w:pPr>
              <w:ind w:firstLine="0"/>
              <w:rPr>
                <w:b/>
                <w:bCs/>
              </w:rPr>
            </w:pPr>
            <w:r>
              <w:rPr>
                <w:b/>
                <w:bCs/>
              </w:rPr>
              <w:t>Total Cost</w:t>
            </w:r>
          </w:p>
        </w:tc>
      </w:tr>
      <w:tr w:rsidR="00EA5FC1" w14:paraId="750BECE9" w14:textId="77777777" w:rsidTr="00EA5FC1">
        <w:tc>
          <w:tcPr>
            <w:tcW w:w="2337" w:type="dxa"/>
          </w:tcPr>
          <w:p w14:paraId="030BCEBE" w14:textId="54CCB0CA" w:rsidR="00EA5FC1" w:rsidRDefault="00EA5FC1" w:rsidP="002475F1">
            <w:pPr>
              <w:ind w:firstLine="0"/>
              <w:rPr>
                <w:b/>
                <w:bCs/>
              </w:rPr>
            </w:pPr>
            <w:r>
              <w:rPr>
                <w:b/>
                <w:bCs/>
              </w:rPr>
              <w:t>Opening file for course data</w:t>
            </w:r>
          </w:p>
        </w:tc>
        <w:tc>
          <w:tcPr>
            <w:tcW w:w="2337" w:type="dxa"/>
          </w:tcPr>
          <w:p w14:paraId="7706F562" w14:textId="4BA70987" w:rsidR="00EA5FC1" w:rsidRDefault="00EA5FC1" w:rsidP="002475F1">
            <w:pPr>
              <w:ind w:firstLine="0"/>
              <w:rPr>
                <w:b/>
                <w:bCs/>
              </w:rPr>
            </w:pPr>
            <w:r>
              <w:rPr>
                <w:b/>
                <w:bCs/>
              </w:rPr>
              <w:t>1</w:t>
            </w:r>
          </w:p>
        </w:tc>
        <w:tc>
          <w:tcPr>
            <w:tcW w:w="2338" w:type="dxa"/>
          </w:tcPr>
          <w:p w14:paraId="6100B0CE" w14:textId="62255935" w:rsidR="00EA5FC1" w:rsidRDefault="00EA5FC1" w:rsidP="002475F1">
            <w:pPr>
              <w:ind w:firstLine="0"/>
              <w:rPr>
                <w:b/>
                <w:bCs/>
              </w:rPr>
            </w:pPr>
            <w:r>
              <w:rPr>
                <w:b/>
                <w:bCs/>
              </w:rPr>
              <w:t>1</w:t>
            </w:r>
          </w:p>
        </w:tc>
        <w:tc>
          <w:tcPr>
            <w:tcW w:w="2338" w:type="dxa"/>
          </w:tcPr>
          <w:p w14:paraId="728BB782" w14:textId="4DDC25F0" w:rsidR="00EA5FC1" w:rsidRDefault="00EA5FC1" w:rsidP="002475F1">
            <w:pPr>
              <w:ind w:firstLine="0"/>
              <w:rPr>
                <w:b/>
                <w:bCs/>
              </w:rPr>
            </w:pPr>
            <w:r>
              <w:rPr>
                <w:b/>
                <w:bCs/>
              </w:rPr>
              <w:t>1</w:t>
            </w:r>
          </w:p>
        </w:tc>
      </w:tr>
      <w:tr w:rsidR="00EA5FC1" w14:paraId="07BCFFEE" w14:textId="77777777" w:rsidTr="00EA5FC1">
        <w:tc>
          <w:tcPr>
            <w:tcW w:w="2337" w:type="dxa"/>
          </w:tcPr>
          <w:p w14:paraId="658C9C0E" w14:textId="7698D8B0" w:rsidR="00EA5FC1" w:rsidRDefault="00EA5FC1" w:rsidP="002475F1">
            <w:pPr>
              <w:ind w:firstLine="0"/>
              <w:rPr>
                <w:b/>
                <w:bCs/>
              </w:rPr>
            </w:pPr>
            <w:r>
              <w:rPr>
                <w:b/>
                <w:bCs/>
              </w:rPr>
              <w:t>Checking each line of file</w:t>
            </w:r>
          </w:p>
        </w:tc>
        <w:tc>
          <w:tcPr>
            <w:tcW w:w="2337" w:type="dxa"/>
          </w:tcPr>
          <w:p w14:paraId="5E4BB733" w14:textId="60BDC781" w:rsidR="00EA5FC1" w:rsidRDefault="00EA5FC1" w:rsidP="002475F1">
            <w:pPr>
              <w:ind w:firstLine="0"/>
              <w:rPr>
                <w:b/>
                <w:bCs/>
              </w:rPr>
            </w:pPr>
            <w:r>
              <w:rPr>
                <w:b/>
                <w:bCs/>
              </w:rPr>
              <w:t>1</w:t>
            </w:r>
          </w:p>
        </w:tc>
        <w:tc>
          <w:tcPr>
            <w:tcW w:w="2338" w:type="dxa"/>
          </w:tcPr>
          <w:p w14:paraId="19C011DF" w14:textId="6B9B8B88" w:rsidR="00EA5FC1" w:rsidRDefault="00EA5FC1" w:rsidP="002475F1">
            <w:pPr>
              <w:ind w:firstLine="0"/>
              <w:rPr>
                <w:b/>
                <w:bCs/>
              </w:rPr>
            </w:pPr>
            <w:r>
              <w:rPr>
                <w:b/>
                <w:bCs/>
              </w:rPr>
              <w:t>n</w:t>
            </w:r>
          </w:p>
        </w:tc>
        <w:tc>
          <w:tcPr>
            <w:tcW w:w="2338" w:type="dxa"/>
          </w:tcPr>
          <w:p w14:paraId="787A5287" w14:textId="4944E148" w:rsidR="00EA5FC1" w:rsidRDefault="00EA5FC1" w:rsidP="002475F1">
            <w:pPr>
              <w:ind w:firstLine="0"/>
              <w:rPr>
                <w:b/>
                <w:bCs/>
              </w:rPr>
            </w:pPr>
            <w:r>
              <w:rPr>
                <w:b/>
                <w:bCs/>
              </w:rPr>
              <w:t>n</w:t>
            </w:r>
          </w:p>
        </w:tc>
      </w:tr>
      <w:tr w:rsidR="00EA5FC1" w14:paraId="2F3659C1" w14:textId="77777777" w:rsidTr="00EA5FC1">
        <w:tc>
          <w:tcPr>
            <w:tcW w:w="2337" w:type="dxa"/>
          </w:tcPr>
          <w:p w14:paraId="78B2FCBD" w14:textId="55126BC4" w:rsidR="00EA5FC1" w:rsidRDefault="00EA5FC1" w:rsidP="002475F1">
            <w:pPr>
              <w:ind w:firstLine="0"/>
              <w:rPr>
                <w:b/>
                <w:bCs/>
              </w:rPr>
            </w:pPr>
            <w:r>
              <w:rPr>
                <w:b/>
                <w:bCs/>
              </w:rPr>
              <w:t>Creating course objects and storing in binary search tree</w:t>
            </w:r>
          </w:p>
        </w:tc>
        <w:tc>
          <w:tcPr>
            <w:tcW w:w="2337" w:type="dxa"/>
          </w:tcPr>
          <w:p w14:paraId="0596D01B" w14:textId="3EBD23A8" w:rsidR="00EA5FC1" w:rsidRDefault="00EA5FC1" w:rsidP="002475F1">
            <w:pPr>
              <w:ind w:firstLine="0"/>
              <w:rPr>
                <w:b/>
                <w:bCs/>
              </w:rPr>
            </w:pPr>
            <w:r>
              <w:rPr>
                <w:b/>
                <w:bCs/>
              </w:rPr>
              <w:t>8</w:t>
            </w:r>
          </w:p>
        </w:tc>
        <w:tc>
          <w:tcPr>
            <w:tcW w:w="2338" w:type="dxa"/>
          </w:tcPr>
          <w:p w14:paraId="05BA4F97" w14:textId="790DBB9F" w:rsidR="00EA5FC1" w:rsidRDefault="00EA5FC1" w:rsidP="002475F1">
            <w:pPr>
              <w:ind w:firstLine="0"/>
              <w:rPr>
                <w:b/>
                <w:bCs/>
              </w:rPr>
            </w:pPr>
            <w:r>
              <w:rPr>
                <w:b/>
                <w:bCs/>
              </w:rPr>
              <w:t>n</w:t>
            </w:r>
          </w:p>
        </w:tc>
        <w:tc>
          <w:tcPr>
            <w:tcW w:w="2338" w:type="dxa"/>
          </w:tcPr>
          <w:p w14:paraId="578BF4AC" w14:textId="1EECDB3F" w:rsidR="00EA5FC1" w:rsidRDefault="00EA5FC1" w:rsidP="002475F1">
            <w:pPr>
              <w:ind w:firstLine="0"/>
              <w:rPr>
                <w:b/>
                <w:bCs/>
              </w:rPr>
            </w:pPr>
            <w:r>
              <w:rPr>
                <w:b/>
                <w:bCs/>
              </w:rPr>
              <w:t>8n</w:t>
            </w:r>
          </w:p>
        </w:tc>
      </w:tr>
      <w:tr w:rsidR="00EA5FC1" w14:paraId="526EE916" w14:textId="77777777" w:rsidTr="00EA5FC1">
        <w:tc>
          <w:tcPr>
            <w:tcW w:w="2337" w:type="dxa"/>
          </w:tcPr>
          <w:p w14:paraId="531E10D6" w14:textId="65F43F43" w:rsidR="00EA5FC1" w:rsidRDefault="00EA5FC1" w:rsidP="002475F1">
            <w:pPr>
              <w:ind w:firstLine="0"/>
              <w:rPr>
                <w:b/>
                <w:bCs/>
              </w:rPr>
            </w:pPr>
            <w:r>
              <w:rPr>
                <w:b/>
                <w:bCs/>
              </w:rPr>
              <w:t>Searching or course and printing information</w:t>
            </w:r>
          </w:p>
        </w:tc>
        <w:tc>
          <w:tcPr>
            <w:tcW w:w="2337" w:type="dxa"/>
          </w:tcPr>
          <w:p w14:paraId="4378C5C6" w14:textId="662BE885" w:rsidR="00EA5FC1" w:rsidRDefault="00EA5FC1" w:rsidP="002475F1">
            <w:pPr>
              <w:ind w:firstLine="0"/>
              <w:rPr>
                <w:b/>
                <w:bCs/>
              </w:rPr>
            </w:pPr>
            <w:r>
              <w:rPr>
                <w:b/>
                <w:bCs/>
              </w:rPr>
              <w:t>1</w:t>
            </w:r>
          </w:p>
        </w:tc>
        <w:tc>
          <w:tcPr>
            <w:tcW w:w="2338" w:type="dxa"/>
          </w:tcPr>
          <w:p w14:paraId="0B480337" w14:textId="3D8427D5" w:rsidR="00EA5FC1" w:rsidRDefault="00EA5FC1" w:rsidP="002475F1">
            <w:pPr>
              <w:ind w:firstLine="0"/>
              <w:rPr>
                <w:b/>
                <w:bCs/>
              </w:rPr>
            </w:pPr>
            <w:r>
              <w:rPr>
                <w:b/>
                <w:bCs/>
              </w:rPr>
              <w:t>1</w:t>
            </w:r>
          </w:p>
        </w:tc>
        <w:tc>
          <w:tcPr>
            <w:tcW w:w="2338" w:type="dxa"/>
          </w:tcPr>
          <w:p w14:paraId="64B016FE" w14:textId="11F8F757" w:rsidR="00EA5FC1" w:rsidRDefault="00EA5FC1" w:rsidP="002475F1">
            <w:pPr>
              <w:ind w:firstLine="0"/>
              <w:rPr>
                <w:b/>
                <w:bCs/>
              </w:rPr>
            </w:pPr>
            <w:r>
              <w:rPr>
                <w:b/>
                <w:bCs/>
              </w:rPr>
              <w:t>1</w:t>
            </w:r>
          </w:p>
        </w:tc>
      </w:tr>
      <w:tr w:rsidR="00EA5FC1" w14:paraId="6E6589A2" w14:textId="77777777" w:rsidTr="00EA5FC1">
        <w:tc>
          <w:tcPr>
            <w:tcW w:w="2337" w:type="dxa"/>
          </w:tcPr>
          <w:p w14:paraId="03F0D088" w14:textId="04813F96" w:rsidR="00EA5FC1" w:rsidRDefault="00EA5FC1" w:rsidP="002475F1">
            <w:pPr>
              <w:ind w:firstLine="0"/>
              <w:rPr>
                <w:b/>
                <w:bCs/>
              </w:rPr>
            </w:pPr>
            <w:r>
              <w:rPr>
                <w:b/>
                <w:bCs/>
              </w:rPr>
              <w:t>Worst Case</w:t>
            </w:r>
          </w:p>
        </w:tc>
        <w:tc>
          <w:tcPr>
            <w:tcW w:w="2337" w:type="dxa"/>
          </w:tcPr>
          <w:p w14:paraId="487C9539" w14:textId="77777777" w:rsidR="00EA5FC1" w:rsidRDefault="00EA5FC1" w:rsidP="002475F1">
            <w:pPr>
              <w:ind w:firstLine="0"/>
              <w:rPr>
                <w:b/>
                <w:bCs/>
              </w:rPr>
            </w:pPr>
          </w:p>
        </w:tc>
        <w:tc>
          <w:tcPr>
            <w:tcW w:w="2338" w:type="dxa"/>
          </w:tcPr>
          <w:p w14:paraId="6E757ECD" w14:textId="77777777" w:rsidR="00EA5FC1" w:rsidRDefault="00EA5FC1" w:rsidP="002475F1">
            <w:pPr>
              <w:ind w:firstLine="0"/>
              <w:rPr>
                <w:b/>
                <w:bCs/>
              </w:rPr>
            </w:pPr>
          </w:p>
        </w:tc>
        <w:tc>
          <w:tcPr>
            <w:tcW w:w="2338" w:type="dxa"/>
          </w:tcPr>
          <w:p w14:paraId="2C8E692C" w14:textId="364D0CF1" w:rsidR="00EA5FC1" w:rsidRDefault="00EA5FC1" w:rsidP="002475F1">
            <w:pPr>
              <w:ind w:firstLine="0"/>
              <w:rPr>
                <w:b/>
                <w:bCs/>
              </w:rPr>
            </w:pPr>
            <w:r>
              <w:rPr>
                <w:b/>
                <w:bCs/>
              </w:rPr>
              <w:t>9n+1</w:t>
            </w:r>
          </w:p>
        </w:tc>
      </w:tr>
      <w:tr w:rsidR="00EA5FC1" w14:paraId="02E02B38" w14:textId="77777777" w:rsidTr="00EA5FC1">
        <w:tc>
          <w:tcPr>
            <w:tcW w:w="2337" w:type="dxa"/>
          </w:tcPr>
          <w:p w14:paraId="485E0516" w14:textId="2BE2E40E" w:rsidR="00EA5FC1" w:rsidRDefault="00EA5FC1" w:rsidP="002475F1">
            <w:pPr>
              <w:ind w:firstLine="0"/>
              <w:rPr>
                <w:b/>
                <w:bCs/>
              </w:rPr>
            </w:pPr>
            <w:r>
              <w:rPr>
                <w:b/>
                <w:bCs/>
              </w:rPr>
              <w:t>Runtime</w:t>
            </w:r>
          </w:p>
        </w:tc>
        <w:tc>
          <w:tcPr>
            <w:tcW w:w="2337" w:type="dxa"/>
          </w:tcPr>
          <w:p w14:paraId="59F5F2EF" w14:textId="77777777" w:rsidR="00EA5FC1" w:rsidRDefault="00EA5FC1" w:rsidP="002475F1">
            <w:pPr>
              <w:ind w:firstLine="0"/>
              <w:rPr>
                <w:b/>
                <w:bCs/>
              </w:rPr>
            </w:pPr>
          </w:p>
        </w:tc>
        <w:tc>
          <w:tcPr>
            <w:tcW w:w="2338" w:type="dxa"/>
          </w:tcPr>
          <w:p w14:paraId="4B75A1C6" w14:textId="77777777" w:rsidR="00EA5FC1" w:rsidRDefault="00EA5FC1" w:rsidP="002475F1">
            <w:pPr>
              <w:ind w:firstLine="0"/>
              <w:rPr>
                <w:b/>
                <w:bCs/>
              </w:rPr>
            </w:pPr>
          </w:p>
        </w:tc>
        <w:tc>
          <w:tcPr>
            <w:tcW w:w="2338" w:type="dxa"/>
          </w:tcPr>
          <w:p w14:paraId="7ACC18CB" w14:textId="14914080" w:rsidR="00EA5FC1" w:rsidRPr="00EA5FC1" w:rsidRDefault="00EA5FC1" w:rsidP="002475F1">
            <w:pPr>
              <w:ind w:firstLine="0"/>
              <w:rPr>
                <w:b/>
                <w:bCs/>
                <w:i/>
                <w:iCs/>
              </w:rPr>
            </w:pPr>
            <w:r w:rsidRPr="00EA5FC1">
              <w:rPr>
                <w:b/>
                <w:bCs/>
                <w:i/>
                <w:iCs/>
              </w:rPr>
              <w:t>O</w:t>
            </w:r>
            <w:r>
              <w:rPr>
                <w:b/>
                <w:bCs/>
                <w:i/>
                <w:iCs/>
              </w:rPr>
              <w:t>(n)</w:t>
            </w:r>
          </w:p>
        </w:tc>
      </w:tr>
    </w:tbl>
    <w:p w14:paraId="68B09D2C" w14:textId="77777777" w:rsidR="00EA5FC1" w:rsidRDefault="00EA5FC1" w:rsidP="002475F1">
      <w:pPr>
        <w:ind w:firstLine="0"/>
        <w:rPr>
          <w:b/>
          <w:bCs/>
        </w:rPr>
      </w:pPr>
    </w:p>
    <w:p w14:paraId="2742D290" w14:textId="77777777" w:rsidR="00EA5FC1" w:rsidRDefault="00EA5FC1" w:rsidP="002475F1">
      <w:pPr>
        <w:ind w:firstLine="0"/>
        <w:rPr>
          <w:b/>
          <w:bCs/>
        </w:rPr>
      </w:pPr>
    </w:p>
    <w:p w14:paraId="68023201" w14:textId="77777777" w:rsidR="00EA5FC1" w:rsidRDefault="00EA5FC1" w:rsidP="002475F1">
      <w:pPr>
        <w:ind w:firstLine="0"/>
        <w:rPr>
          <w:b/>
          <w:bCs/>
        </w:rPr>
      </w:pPr>
    </w:p>
    <w:p w14:paraId="75D52303" w14:textId="77777777" w:rsidR="00EA5FC1" w:rsidRDefault="00EA5FC1" w:rsidP="002475F1">
      <w:pPr>
        <w:ind w:firstLine="0"/>
        <w:rPr>
          <w:b/>
          <w:bCs/>
        </w:rPr>
      </w:pPr>
    </w:p>
    <w:p w14:paraId="6ADA69F4" w14:textId="77777777" w:rsidR="00EA5FC1" w:rsidRDefault="00EA5FC1" w:rsidP="002475F1">
      <w:pPr>
        <w:ind w:firstLine="0"/>
        <w:rPr>
          <w:b/>
          <w:bCs/>
        </w:rPr>
      </w:pPr>
    </w:p>
    <w:p w14:paraId="505CB626" w14:textId="77777777" w:rsidR="00EA5FC1" w:rsidRDefault="00EA5FC1" w:rsidP="002475F1">
      <w:pPr>
        <w:ind w:firstLine="0"/>
        <w:rPr>
          <w:b/>
          <w:bCs/>
        </w:rPr>
      </w:pPr>
    </w:p>
    <w:p w14:paraId="08000032" w14:textId="77777777" w:rsidR="00D800E5" w:rsidRDefault="00EA5FC1" w:rsidP="00D800E5">
      <w:pPr>
        <w:ind w:firstLine="0"/>
        <w:rPr>
          <w:rStyle w:val="Strong"/>
          <w:rFonts w:cstheme="minorHAnsi"/>
          <w:color w:val="565A5C"/>
          <w:shd w:val="clear" w:color="auto" w:fill="FFFFFF"/>
        </w:rPr>
      </w:pPr>
      <w:r w:rsidRPr="00EA5FC1">
        <w:rPr>
          <w:rStyle w:val="Strong"/>
          <w:rFonts w:cstheme="minorHAnsi"/>
          <w:color w:val="565A5C"/>
          <w:shd w:val="clear" w:color="auto" w:fill="FFFFFF"/>
        </w:rPr>
        <w:lastRenderedPageBreak/>
        <w:t>Explain the advantages and disadvantages of each structure in your evaluation.</w:t>
      </w:r>
    </w:p>
    <w:p w14:paraId="07D979E7" w14:textId="77777777" w:rsidR="00442706" w:rsidRDefault="00EA5FC1" w:rsidP="00EA5FC1">
      <w:pPr>
        <w:ind w:firstLine="0"/>
        <w:rPr>
          <w:rStyle w:val="Strong"/>
          <w:b w:val="0"/>
          <w:bCs w:val="0"/>
          <w:color w:val="0E101A"/>
        </w:rPr>
      </w:pPr>
      <w:r w:rsidRPr="00EA5FC1">
        <w:rPr>
          <w:rStyle w:val="Strong"/>
          <w:rFonts w:cstheme="minorHAnsi"/>
          <w:color w:val="565A5C"/>
          <w:shd w:val="clear" w:color="auto" w:fill="FFFFFF"/>
        </w:rPr>
        <w:br/>
      </w:r>
      <w:r w:rsidR="001E44C2">
        <w:rPr>
          <w:rStyle w:val="Strong"/>
          <w:rFonts w:cstheme="minorHAnsi"/>
          <w:b w:val="0"/>
          <w:bCs w:val="0"/>
          <w:color w:val="565A5C"/>
          <w:shd w:val="clear" w:color="auto" w:fill="FFFFFF"/>
        </w:rPr>
        <w:t xml:space="preserve">           </w:t>
      </w:r>
      <w:r w:rsidR="00442706" w:rsidRPr="00442706">
        <w:rPr>
          <w:rStyle w:val="Strong"/>
          <w:b w:val="0"/>
          <w:bCs w:val="0"/>
          <w:color w:val="0E101A"/>
        </w:rPr>
        <w:t>Each data structure has its advantages and weaknesses. Vectors are simple to implement, but their weakness is that they can require a longer look-up time due to having to go through the entire vector to find what it is looking for. Hash tables differ in that they are looking for a specific course due to their ability to use key-value storage, and they can remain constant when looking through a dataset no matter how large it grows. The disadvantage of a hash table is that it requires correct implementation, or it will lead to performance issues. Binary search trees allow for ordered traversal of elements, which could be helpful if ordered access to courses is needed, but maintaining balance can be challenging and may consume a lot more memory than other data structures.</w:t>
      </w:r>
    </w:p>
    <w:p w14:paraId="067C12D1" w14:textId="66F95FB4" w:rsidR="00EA5FC1" w:rsidRPr="00442706" w:rsidRDefault="00EA5FC1" w:rsidP="00EA5FC1">
      <w:pPr>
        <w:ind w:firstLine="0"/>
        <w:rPr>
          <w:rStyle w:val="Strong"/>
          <w:rFonts w:cstheme="minorHAnsi"/>
          <w:color w:val="565A5C"/>
          <w:shd w:val="clear" w:color="auto" w:fill="FFFFFF"/>
        </w:rPr>
      </w:pPr>
      <w:r w:rsidRPr="00442706">
        <w:rPr>
          <w:rStyle w:val="Strong"/>
          <w:rFonts w:cstheme="minorHAnsi"/>
          <w:b w:val="0"/>
          <w:bCs w:val="0"/>
          <w:color w:val="565A5C"/>
          <w:shd w:val="clear" w:color="auto" w:fill="FFFFFF"/>
        </w:rPr>
        <w:br/>
      </w:r>
      <w:r w:rsidRPr="00442706">
        <w:rPr>
          <w:rStyle w:val="Strong"/>
          <w:rFonts w:cstheme="minorHAnsi"/>
          <w:color w:val="565A5C"/>
          <w:shd w:val="clear" w:color="auto" w:fill="FFFFFF"/>
        </w:rPr>
        <w:t>make a recommendation for which data structure you will plan to use in your code</w:t>
      </w:r>
      <w:r w:rsidRPr="00442706">
        <w:rPr>
          <w:rStyle w:val="Strong"/>
          <w:rFonts w:cstheme="minorHAnsi"/>
          <w:color w:val="565A5C"/>
          <w:shd w:val="clear" w:color="auto" w:fill="FFFFFF"/>
        </w:rPr>
        <w:t>.</w:t>
      </w:r>
    </w:p>
    <w:p w14:paraId="08125F1D" w14:textId="77777777" w:rsidR="00D800E5" w:rsidRDefault="00D800E5" w:rsidP="00EA5FC1">
      <w:pPr>
        <w:ind w:firstLine="0"/>
        <w:rPr>
          <w:rStyle w:val="Strong"/>
          <w:rFonts w:cstheme="minorHAnsi"/>
          <w:color w:val="565A5C"/>
          <w:shd w:val="clear" w:color="auto" w:fill="FFFFFF"/>
        </w:rPr>
      </w:pPr>
    </w:p>
    <w:p w14:paraId="1DAF036E" w14:textId="3D7B2628" w:rsidR="000E631E" w:rsidRDefault="00442706" w:rsidP="00442706">
      <w:pPr>
        <w:rPr>
          <w:rFonts w:cstheme="minorHAnsi"/>
        </w:rPr>
      </w:pPr>
      <w:r w:rsidRPr="00442706">
        <w:rPr>
          <w:rFonts w:cstheme="minorHAnsi"/>
        </w:rPr>
        <w:t>The recommendation for the data structure is a hash table. It offers efficient searching for courses and is flexible in handling data. Its look-up time remains constant no matter how large the course numbers will grow and would be well suited for this case.</w:t>
      </w:r>
    </w:p>
    <w:p w14:paraId="0C4BF19A" w14:textId="77777777" w:rsidR="000E631E" w:rsidRDefault="000E631E" w:rsidP="00EA5FC1">
      <w:pPr>
        <w:ind w:firstLine="0"/>
        <w:rPr>
          <w:rFonts w:cstheme="minorHAnsi"/>
        </w:rPr>
      </w:pPr>
    </w:p>
    <w:p w14:paraId="4EAC3F79" w14:textId="77777777" w:rsidR="000E631E" w:rsidRDefault="000E631E" w:rsidP="00EA5FC1">
      <w:pPr>
        <w:ind w:firstLine="0"/>
        <w:rPr>
          <w:rFonts w:cstheme="minorHAnsi"/>
        </w:rPr>
      </w:pPr>
    </w:p>
    <w:p w14:paraId="022C6A3B" w14:textId="77777777" w:rsidR="000E631E" w:rsidRDefault="000E631E" w:rsidP="00EA5FC1">
      <w:pPr>
        <w:ind w:firstLine="0"/>
        <w:rPr>
          <w:rFonts w:cstheme="minorHAnsi"/>
        </w:rPr>
      </w:pPr>
    </w:p>
    <w:p w14:paraId="38586710" w14:textId="77777777" w:rsidR="000E631E" w:rsidRDefault="000E631E" w:rsidP="00EA5FC1">
      <w:pPr>
        <w:ind w:firstLine="0"/>
        <w:rPr>
          <w:rFonts w:cstheme="minorHAnsi"/>
        </w:rPr>
      </w:pPr>
    </w:p>
    <w:p w14:paraId="0C8C2535" w14:textId="77777777" w:rsidR="000E631E" w:rsidRDefault="000E631E" w:rsidP="00EA5FC1">
      <w:pPr>
        <w:ind w:firstLine="0"/>
        <w:rPr>
          <w:rFonts w:cstheme="minorHAnsi"/>
        </w:rPr>
      </w:pPr>
    </w:p>
    <w:p w14:paraId="7BF76274" w14:textId="77777777" w:rsidR="000E631E" w:rsidRDefault="000E631E" w:rsidP="00EA5FC1">
      <w:pPr>
        <w:ind w:firstLine="0"/>
        <w:rPr>
          <w:rFonts w:cstheme="minorHAnsi"/>
        </w:rPr>
      </w:pPr>
    </w:p>
    <w:p w14:paraId="0B518FA8" w14:textId="04AEF512" w:rsidR="000E631E" w:rsidRDefault="000E631E" w:rsidP="00EA5FC1">
      <w:pPr>
        <w:ind w:firstLine="0"/>
        <w:rPr>
          <w:rFonts w:cstheme="minorHAnsi"/>
        </w:rPr>
      </w:pPr>
      <w:r>
        <w:rPr>
          <w:rFonts w:cstheme="minorHAnsi"/>
        </w:rPr>
        <w:lastRenderedPageBreak/>
        <w:t>Work Cited:</w:t>
      </w:r>
    </w:p>
    <w:p w14:paraId="377A4D7D" w14:textId="77777777" w:rsidR="00442706" w:rsidRPr="00442706" w:rsidRDefault="00442706" w:rsidP="0044270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442706">
        <w:rPr>
          <w:rFonts w:ascii="Times New Roman" w:eastAsia="Times New Roman" w:hAnsi="Times New Roman" w:cs="Times New Roman"/>
          <w:lang w:eastAsia="en-US"/>
        </w:rPr>
        <w:t>GeeksforGeeks</w:t>
      </w:r>
      <w:proofErr w:type="spellEnd"/>
      <w:r w:rsidRPr="00442706">
        <w:rPr>
          <w:rFonts w:ascii="Times New Roman" w:eastAsia="Times New Roman" w:hAnsi="Times New Roman" w:cs="Times New Roman"/>
          <w:lang w:eastAsia="en-US"/>
        </w:rPr>
        <w:t xml:space="preserve">. (2023, March 28). </w:t>
      </w:r>
      <w:r w:rsidRPr="00442706">
        <w:rPr>
          <w:rFonts w:ascii="Times New Roman" w:eastAsia="Times New Roman" w:hAnsi="Times New Roman" w:cs="Times New Roman"/>
          <w:i/>
          <w:iCs/>
          <w:lang w:eastAsia="en-US"/>
        </w:rPr>
        <w:t>Applications, advantages and disadvantages of hash data structure</w:t>
      </w:r>
      <w:r w:rsidRPr="00442706">
        <w:rPr>
          <w:rFonts w:ascii="Times New Roman" w:eastAsia="Times New Roman" w:hAnsi="Times New Roman" w:cs="Times New Roman"/>
          <w:lang w:eastAsia="en-US"/>
        </w:rPr>
        <w:t xml:space="preserve">. </w:t>
      </w:r>
      <w:proofErr w:type="spellStart"/>
      <w:r w:rsidRPr="00442706">
        <w:rPr>
          <w:rFonts w:ascii="Times New Roman" w:eastAsia="Times New Roman" w:hAnsi="Times New Roman" w:cs="Times New Roman"/>
          <w:lang w:eastAsia="en-US"/>
        </w:rPr>
        <w:t>GeeksforGeeks</w:t>
      </w:r>
      <w:proofErr w:type="spellEnd"/>
      <w:r w:rsidRPr="00442706">
        <w:rPr>
          <w:rFonts w:ascii="Times New Roman" w:eastAsia="Times New Roman" w:hAnsi="Times New Roman" w:cs="Times New Roman"/>
          <w:lang w:eastAsia="en-US"/>
        </w:rPr>
        <w:t xml:space="preserve">. https://www.geeksforgeeks.org/applications-advantages-and-disadvantages-of-hash-data-structure/ </w:t>
      </w:r>
    </w:p>
    <w:p w14:paraId="356E78EA" w14:textId="77777777" w:rsidR="00490D89" w:rsidRDefault="00490D89" w:rsidP="00EA5FC1">
      <w:pPr>
        <w:ind w:firstLine="0"/>
        <w:rPr>
          <w:rFonts w:cstheme="minorHAnsi"/>
        </w:rPr>
      </w:pPr>
    </w:p>
    <w:p w14:paraId="05E4A263" w14:textId="77777777" w:rsidR="00442706" w:rsidRPr="00442706" w:rsidRDefault="00442706" w:rsidP="0044270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442706">
        <w:rPr>
          <w:rFonts w:ascii="Times New Roman" w:eastAsia="Times New Roman" w:hAnsi="Times New Roman" w:cs="Times New Roman"/>
          <w:lang w:eastAsia="en-US"/>
        </w:rPr>
        <w:t>GeeksforGeeks</w:t>
      </w:r>
      <w:proofErr w:type="spellEnd"/>
      <w:r w:rsidRPr="00442706">
        <w:rPr>
          <w:rFonts w:ascii="Times New Roman" w:eastAsia="Times New Roman" w:hAnsi="Times New Roman" w:cs="Times New Roman"/>
          <w:lang w:eastAsia="en-US"/>
        </w:rPr>
        <w:t xml:space="preserve">. (2024, February 27). </w:t>
      </w:r>
      <w:r w:rsidRPr="00442706">
        <w:rPr>
          <w:rFonts w:ascii="Times New Roman" w:eastAsia="Times New Roman" w:hAnsi="Times New Roman" w:cs="Times New Roman"/>
          <w:i/>
          <w:iCs/>
          <w:lang w:eastAsia="en-US"/>
        </w:rPr>
        <w:t>Applications, advantages and disadvantages of binary search tree</w:t>
      </w:r>
      <w:r w:rsidRPr="00442706">
        <w:rPr>
          <w:rFonts w:ascii="Times New Roman" w:eastAsia="Times New Roman" w:hAnsi="Times New Roman" w:cs="Times New Roman"/>
          <w:lang w:eastAsia="en-US"/>
        </w:rPr>
        <w:t xml:space="preserve">. </w:t>
      </w:r>
      <w:proofErr w:type="spellStart"/>
      <w:r w:rsidRPr="00442706">
        <w:rPr>
          <w:rFonts w:ascii="Times New Roman" w:eastAsia="Times New Roman" w:hAnsi="Times New Roman" w:cs="Times New Roman"/>
          <w:lang w:eastAsia="en-US"/>
        </w:rPr>
        <w:t>GeeksforGeeks</w:t>
      </w:r>
      <w:proofErr w:type="spellEnd"/>
      <w:r w:rsidRPr="00442706">
        <w:rPr>
          <w:rFonts w:ascii="Times New Roman" w:eastAsia="Times New Roman" w:hAnsi="Times New Roman" w:cs="Times New Roman"/>
          <w:lang w:eastAsia="en-US"/>
        </w:rPr>
        <w:t xml:space="preserve">. https://www.geeksforgeeks.org/applications-advantages-and-disadvantages-of-binary-search-tree/ </w:t>
      </w:r>
    </w:p>
    <w:p w14:paraId="5C7EB0D2" w14:textId="6CCCBFBD" w:rsidR="000E631E" w:rsidRPr="000E631E" w:rsidRDefault="000E631E" w:rsidP="00EA5FC1">
      <w:pPr>
        <w:ind w:firstLine="0"/>
        <w:rPr>
          <w:rFonts w:cstheme="minorHAnsi"/>
        </w:rPr>
      </w:pPr>
      <w:r>
        <w:rPr>
          <w:rFonts w:cstheme="minorHAnsi"/>
        </w:rPr>
        <w:br/>
      </w:r>
      <w:r>
        <w:rPr>
          <w:rFonts w:cstheme="minorHAnsi"/>
        </w:rPr>
        <w:br/>
      </w:r>
    </w:p>
    <w:sectPr w:rsidR="000E631E" w:rsidRPr="000E631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E530" w14:textId="77777777" w:rsidR="003C355D" w:rsidRDefault="003C355D">
      <w:pPr>
        <w:spacing w:line="240" w:lineRule="auto"/>
      </w:pPr>
      <w:r>
        <w:separator/>
      </w:r>
    </w:p>
  </w:endnote>
  <w:endnote w:type="continuationSeparator" w:id="0">
    <w:p w14:paraId="52B381C7" w14:textId="77777777" w:rsidR="003C355D" w:rsidRDefault="003C3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241C" w14:textId="77777777" w:rsidR="003C355D" w:rsidRDefault="003C355D">
      <w:pPr>
        <w:spacing w:line="240" w:lineRule="auto"/>
      </w:pPr>
      <w:r>
        <w:separator/>
      </w:r>
    </w:p>
  </w:footnote>
  <w:footnote w:type="continuationSeparator" w:id="0">
    <w:p w14:paraId="39A9868F" w14:textId="77777777" w:rsidR="003C355D" w:rsidRDefault="003C3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5149E0"/>
    <w:multiLevelType w:val="hybridMultilevel"/>
    <w:tmpl w:val="C1DA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D317F3"/>
    <w:multiLevelType w:val="hybridMultilevel"/>
    <w:tmpl w:val="11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316552"/>
    <w:multiLevelType w:val="hybridMultilevel"/>
    <w:tmpl w:val="957E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0BD4748"/>
    <w:multiLevelType w:val="hybridMultilevel"/>
    <w:tmpl w:val="A934D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Outline"/>
  </w:abstractNum>
  <w:abstractNum w:abstractNumId="25" w15:restartNumberingAfterBreak="0">
    <w:nsid w:val="5C2E08F4"/>
    <w:multiLevelType w:val="hybridMultilevel"/>
    <w:tmpl w:val="2D4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5"/>
  </w:num>
  <w:num w:numId="12" w16cid:durableId="854424506">
    <w:abstractNumId w:val="23"/>
  </w:num>
  <w:num w:numId="13" w16cid:durableId="1477605992">
    <w:abstractNumId w:val="24"/>
  </w:num>
  <w:num w:numId="14" w16cid:durableId="1445878082">
    <w:abstractNumId w:val="19"/>
  </w:num>
  <w:num w:numId="15" w16cid:durableId="1745565072">
    <w:abstractNumId w:val="28"/>
  </w:num>
  <w:num w:numId="16" w16cid:durableId="287245226">
    <w:abstractNumId w:val="22"/>
  </w:num>
  <w:num w:numId="17" w16cid:durableId="1925450689">
    <w:abstractNumId w:val="13"/>
  </w:num>
  <w:num w:numId="18" w16cid:durableId="2139226900">
    <w:abstractNumId w:val="10"/>
  </w:num>
  <w:num w:numId="19" w16cid:durableId="641467760">
    <w:abstractNumId w:val="21"/>
  </w:num>
  <w:num w:numId="20" w16cid:durableId="1353217970">
    <w:abstractNumId w:val="31"/>
  </w:num>
  <w:num w:numId="21" w16cid:durableId="2106025485">
    <w:abstractNumId w:val="16"/>
  </w:num>
  <w:num w:numId="22" w16cid:durableId="1149976778">
    <w:abstractNumId w:val="26"/>
  </w:num>
  <w:num w:numId="23" w16cid:durableId="261183810">
    <w:abstractNumId w:val="30"/>
  </w:num>
  <w:num w:numId="24" w16cid:durableId="559904881">
    <w:abstractNumId w:val="17"/>
  </w:num>
  <w:num w:numId="25" w16cid:durableId="1682927035">
    <w:abstractNumId w:val="27"/>
  </w:num>
  <w:num w:numId="26" w16cid:durableId="1633708860">
    <w:abstractNumId w:val="29"/>
  </w:num>
  <w:num w:numId="27" w16cid:durableId="712194027">
    <w:abstractNumId w:val="18"/>
  </w:num>
  <w:num w:numId="28" w16cid:durableId="610404593">
    <w:abstractNumId w:val="20"/>
  </w:num>
  <w:num w:numId="29" w16cid:durableId="266739847">
    <w:abstractNumId w:val="12"/>
  </w:num>
  <w:num w:numId="30" w16cid:durableId="1862741977">
    <w:abstractNumId w:val="25"/>
  </w:num>
  <w:num w:numId="31" w16cid:durableId="1140610864">
    <w:abstractNumId w:val="14"/>
  </w:num>
  <w:num w:numId="32" w16cid:durableId="1257902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10CF1"/>
    <w:rsid w:val="00024B10"/>
    <w:rsid w:val="00040CBB"/>
    <w:rsid w:val="00063B44"/>
    <w:rsid w:val="00063E16"/>
    <w:rsid w:val="000665E8"/>
    <w:rsid w:val="00082904"/>
    <w:rsid w:val="000B78C8"/>
    <w:rsid w:val="000E631E"/>
    <w:rsid w:val="00137CD1"/>
    <w:rsid w:val="001463B2"/>
    <w:rsid w:val="00187AE1"/>
    <w:rsid w:val="001B564E"/>
    <w:rsid w:val="001E44C2"/>
    <w:rsid w:val="001E7854"/>
    <w:rsid w:val="001F2345"/>
    <w:rsid w:val="001F62C0"/>
    <w:rsid w:val="00230B2D"/>
    <w:rsid w:val="00245E02"/>
    <w:rsid w:val="002475F1"/>
    <w:rsid w:val="003002EC"/>
    <w:rsid w:val="003234E2"/>
    <w:rsid w:val="00332CC2"/>
    <w:rsid w:val="00347C9B"/>
    <w:rsid w:val="00353B66"/>
    <w:rsid w:val="003556FF"/>
    <w:rsid w:val="00375401"/>
    <w:rsid w:val="0039074B"/>
    <w:rsid w:val="00392613"/>
    <w:rsid w:val="003B63F0"/>
    <w:rsid w:val="003C31BB"/>
    <w:rsid w:val="003C355D"/>
    <w:rsid w:val="003E07DE"/>
    <w:rsid w:val="003E24A0"/>
    <w:rsid w:val="003E6E8A"/>
    <w:rsid w:val="004164B6"/>
    <w:rsid w:val="00416598"/>
    <w:rsid w:val="00425F90"/>
    <w:rsid w:val="00433A12"/>
    <w:rsid w:val="004378E0"/>
    <w:rsid w:val="00442706"/>
    <w:rsid w:val="00450649"/>
    <w:rsid w:val="004615C5"/>
    <w:rsid w:val="00462388"/>
    <w:rsid w:val="0046320C"/>
    <w:rsid w:val="00473691"/>
    <w:rsid w:val="00474688"/>
    <w:rsid w:val="00490D89"/>
    <w:rsid w:val="004A2675"/>
    <w:rsid w:val="004F7139"/>
    <w:rsid w:val="005114B7"/>
    <w:rsid w:val="005571C0"/>
    <w:rsid w:val="00562CC3"/>
    <w:rsid w:val="005C22F2"/>
    <w:rsid w:val="005D3BC8"/>
    <w:rsid w:val="00627D17"/>
    <w:rsid w:val="0065228C"/>
    <w:rsid w:val="00661B40"/>
    <w:rsid w:val="00691EC1"/>
    <w:rsid w:val="006929F5"/>
    <w:rsid w:val="006B2142"/>
    <w:rsid w:val="006D2D48"/>
    <w:rsid w:val="006F41AD"/>
    <w:rsid w:val="006F491F"/>
    <w:rsid w:val="0074576B"/>
    <w:rsid w:val="0077302D"/>
    <w:rsid w:val="007819FD"/>
    <w:rsid w:val="007B0E04"/>
    <w:rsid w:val="007C53FB"/>
    <w:rsid w:val="0080502A"/>
    <w:rsid w:val="0081308D"/>
    <w:rsid w:val="00813783"/>
    <w:rsid w:val="00822427"/>
    <w:rsid w:val="008270CC"/>
    <w:rsid w:val="00855482"/>
    <w:rsid w:val="00872964"/>
    <w:rsid w:val="00880015"/>
    <w:rsid w:val="008A0F4D"/>
    <w:rsid w:val="008A3355"/>
    <w:rsid w:val="008B7D18"/>
    <w:rsid w:val="008F184D"/>
    <w:rsid w:val="008F1F97"/>
    <w:rsid w:val="008F4052"/>
    <w:rsid w:val="00906BCB"/>
    <w:rsid w:val="00907600"/>
    <w:rsid w:val="009A10B1"/>
    <w:rsid w:val="009D0489"/>
    <w:rsid w:val="009D3389"/>
    <w:rsid w:val="009D4EB3"/>
    <w:rsid w:val="009F558B"/>
    <w:rsid w:val="00A24DC0"/>
    <w:rsid w:val="00A34DA7"/>
    <w:rsid w:val="00A74F0B"/>
    <w:rsid w:val="00AA4428"/>
    <w:rsid w:val="00AB1865"/>
    <w:rsid w:val="00AE33CF"/>
    <w:rsid w:val="00B13D1B"/>
    <w:rsid w:val="00B53A53"/>
    <w:rsid w:val="00B6001C"/>
    <w:rsid w:val="00B818DF"/>
    <w:rsid w:val="00C355F8"/>
    <w:rsid w:val="00C35AA3"/>
    <w:rsid w:val="00C42AD5"/>
    <w:rsid w:val="00C53FA8"/>
    <w:rsid w:val="00C76378"/>
    <w:rsid w:val="00C83A8C"/>
    <w:rsid w:val="00CB0FAD"/>
    <w:rsid w:val="00D11B06"/>
    <w:rsid w:val="00D17033"/>
    <w:rsid w:val="00D30F2B"/>
    <w:rsid w:val="00D42A6D"/>
    <w:rsid w:val="00D52117"/>
    <w:rsid w:val="00D63710"/>
    <w:rsid w:val="00D800E5"/>
    <w:rsid w:val="00D85A47"/>
    <w:rsid w:val="00DA0946"/>
    <w:rsid w:val="00DB0D39"/>
    <w:rsid w:val="00E14005"/>
    <w:rsid w:val="00E16B21"/>
    <w:rsid w:val="00E60ACE"/>
    <w:rsid w:val="00E614DD"/>
    <w:rsid w:val="00E701A8"/>
    <w:rsid w:val="00E95F89"/>
    <w:rsid w:val="00EA5FC1"/>
    <w:rsid w:val="00EB0CC2"/>
    <w:rsid w:val="00ED2FCD"/>
    <w:rsid w:val="00EF2B85"/>
    <w:rsid w:val="00F053E6"/>
    <w:rsid w:val="00F05BAF"/>
    <w:rsid w:val="00F066A7"/>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docId w15:val="{17FBA292-4EC4-4D84-96EB-FA3C704E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86503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394888072">
      <w:bodyDiv w:val="1"/>
      <w:marLeft w:val="0"/>
      <w:marRight w:val="0"/>
      <w:marTop w:val="0"/>
      <w:marBottom w:val="0"/>
      <w:divBdr>
        <w:top w:val="none" w:sz="0" w:space="0" w:color="auto"/>
        <w:left w:val="none" w:sz="0" w:space="0" w:color="auto"/>
        <w:bottom w:val="none" w:sz="0" w:space="0" w:color="auto"/>
        <w:right w:val="none" w:sz="0" w:space="0" w:color="auto"/>
      </w:divBdr>
    </w:div>
    <w:div w:id="1395162501">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7494">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746-779A-45C1-B87A-CCB7ABCA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50</TotalTime>
  <Pages>11</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6</cp:revision>
  <dcterms:created xsi:type="dcterms:W3CDTF">2024-04-11T23:32:00Z</dcterms:created>
  <dcterms:modified xsi:type="dcterms:W3CDTF">2024-04-14T19:25:00Z</dcterms:modified>
  <cp:version/>
</cp:coreProperties>
</file>